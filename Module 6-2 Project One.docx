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BF62E" w14:textId="77777777" w:rsidR="576062CF" w:rsidRPr="00983805" w:rsidRDefault="576062CF" w:rsidP="001E09E5">
      <w:pPr>
        <w:rPr>
          <w:rFonts w:ascii="Times New Roman" w:hAnsi="Times New Roman" w:cs="Times New Roman"/>
          <w:sz w:val="20"/>
          <w:szCs w:val="20"/>
        </w:rPr>
      </w:pPr>
    </w:p>
    <w:p w14:paraId="27EFFC08" w14:textId="77777777" w:rsidR="576062CF" w:rsidRPr="00983805" w:rsidRDefault="576062CF" w:rsidP="001E09E5">
      <w:pPr>
        <w:rPr>
          <w:rFonts w:ascii="Times New Roman" w:hAnsi="Times New Roman" w:cs="Times New Roman"/>
          <w:sz w:val="20"/>
          <w:szCs w:val="20"/>
        </w:rPr>
      </w:pPr>
    </w:p>
    <w:p w14:paraId="3CA49706" w14:textId="77777777" w:rsidR="576062CF" w:rsidRPr="00983805" w:rsidRDefault="576062CF" w:rsidP="001E09E5">
      <w:pPr>
        <w:rPr>
          <w:rFonts w:ascii="Times New Roman" w:hAnsi="Times New Roman" w:cs="Times New Roman"/>
          <w:sz w:val="20"/>
          <w:szCs w:val="20"/>
        </w:rPr>
      </w:pPr>
    </w:p>
    <w:p w14:paraId="11428C09" w14:textId="77777777" w:rsidR="576062CF" w:rsidRPr="00983805" w:rsidRDefault="576062CF" w:rsidP="001E09E5">
      <w:pPr>
        <w:rPr>
          <w:rFonts w:ascii="Times New Roman" w:hAnsi="Times New Roman" w:cs="Times New Roman"/>
          <w:sz w:val="20"/>
          <w:szCs w:val="20"/>
        </w:rPr>
      </w:pPr>
    </w:p>
    <w:p w14:paraId="4102FA5B" w14:textId="03CF914B" w:rsidR="576062CF" w:rsidRPr="00983805" w:rsidRDefault="0077591D" w:rsidP="001E09E5">
      <w:pPr>
        <w:pStyle w:val="Title"/>
        <w:ind w:firstLine="720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>Project One</w:t>
      </w:r>
      <w:r w:rsidR="00210F5F" w:rsidRPr="00983805">
        <w:rPr>
          <w:rFonts w:ascii="Times New Roman" w:hAnsi="Times New Roman" w:cs="Times New Roman"/>
          <w:sz w:val="20"/>
          <w:szCs w:val="20"/>
        </w:rPr>
        <w:t xml:space="preserve"> Documentation</w:t>
      </w:r>
      <w:r w:rsidR="576062CF" w:rsidRPr="0098380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A4B3AAB" w14:textId="7538244D" w:rsidR="576062CF" w:rsidRPr="00983805" w:rsidRDefault="00FD478C" w:rsidP="001E09E5">
      <w:pPr>
        <w:pStyle w:val="Subtitle"/>
        <w:ind w:firstLine="720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3168226" w14:textId="1C18054D" w:rsidR="00FD478C" w:rsidRPr="00983805" w:rsidRDefault="00210F5F" w:rsidP="001E09E5">
      <w:pPr>
        <w:pStyle w:val="Subtitle"/>
        <w:ind w:firstLine="720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>Darren Sheftic</w:t>
      </w:r>
    </w:p>
    <w:p w14:paraId="318B9EFB" w14:textId="69760E8B" w:rsidR="00FD478C" w:rsidRPr="00983805" w:rsidRDefault="00210F5F" w:rsidP="001E09E5">
      <w:pPr>
        <w:pStyle w:val="Subtitle"/>
        <w:ind w:firstLine="720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>Southern New Hampshire University</w:t>
      </w:r>
      <w:r w:rsidR="00FD478C" w:rsidRPr="0098380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45EDF58" w14:textId="3291EDE1" w:rsidR="00FD478C" w:rsidRPr="00983805" w:rsidRDefault="00210F5F" w:rsidP="001E09E5">
      <w:pPr>
        <w:pStyle w:val="Subtitle"/>
        <w:ind w:firstLine="720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>CS300: DSA – Analysis and Design</w:t>
      </w:r>
    </w:p>
    <w:p w14:paraId="56AB1CD7" w14:textId="77777777" w:rsidR="576062CF" w:rsidRPr="00983805" w:rsidRDefault="576062CF" w:rsidP="001E09E5">
      <w:pPr>
        <w:rPr>
          <w:rFonts w:ascii="Times New Roman" w:hAnsi="Times New Roman" w:cs="Times New Roman"/>
          <w:sz w:val="20"/>
          <w:szCs w:val="20"/>
        </w:rPr>
      </w:pPr>
    </w:p>
    <w:p w14:paraId="7D7E5731" w14:textId="77777777" w:rsidR="717E282B" w:rsidRPr="00983805" w:rsidRDefault="717E282B" w:rsidP="001E09E5">
      <w:pPr>
        <w:rPr>
          <w:rFonts w:ascii="Times New Roman" w:hAnsi="Times New Roman" w:cs="Times New Roman"/>
          <w:sz w:val="20"/>
          <w:szCs w:val="20"/>
        </w:rPr>
      </w:pPr>
    </w:p>
    <w:p w14:paraId="72E3F300" w14:textId="77777777" w:rsidR="717E282B" w:rsidRPr="00983805" w:rsidRDefault="717E282B" w:rsidP="001E09E5">
      <w:pPr>
        <w:rPr>
          <w:rFonts w:ascii="Times New Roman" w:hAnsi="Times New Roman" w:cs="Times New Roman"/>
          <w:sz w:val="20"/>
          <w:szCs w:val="20"/>
        </w:rPr>
      </w:pPr>
    </w:p>
    <w:p w14:paraId="2DEE3F1D" w14:textId="77777777" w:rsidR="717E282B" w:rsidRPr="00983805" w:rsidRDefault="717E282B" w:rsidP="001E09E5">
      <w:pPr>
        <w:rPr>
          <w:rFonts w:ascii="Times New Roman" w:hAnsi="Times New Roman" w:cs="Times New Roman"/>
          <w:sz w:val="20"/>
          <w:szCs w:val="20"/>
        </w:rPr>
      </w:pPr>
    </w:p>
    <w:p w14:paraId="27F7F59B" w14:textId="77777777" w:rsidR="717E282B" w:rsidRPr="00983805" w:rsidRDefault="717E282B" w:rsidP="001E09E5">
      <w:pPr>
        <w:rPr>
          <w:rFonts w:ascii="Times New Roman" w:hAnsi="Times New Roman" w:cs="Times New Roman"/>
          <w:sz w:val="20"/>
          <w:szCs w:val="20"/>
        </w:rPr>
      </w:pPr>
    </w:p>
    <w:p w14:paraId="6E960C61" w14:textId="77777777" w:rsidR="709762D6" w:rsidRPr="00983805" w:rsidRDefault="709762D6" w:rsidP="001E09E5">
      <w:pPr>
        <w:rPr>
          <w:rFonts w:ascii="Times New Roman" w:hAnsi="Times New Roman" w:cs="Times New Roman"/>
          <w:sz w:val="20"/>
          <w:szCs w:val="20"/>
        </w:rPr>
      </w:pPr>
    </w:p>
    <w:p w14:paraId="0D65D39C" w14:textId="77777777" w:rsidR="709762D6" w:rsidRPr="00983805" w:rsidRDefault="709762D6" w:rsidP="001E09E5">
      <w:pPr>
        <w:rPr>
          <w:rFonts w:ascii="Times New Roman" w:hAnsi="Times New Roman" w:cs="Times New Roman"/>
          <w:sz w:val="20"/>
          <w:szCs w:val="20"/>
        </w:rPr>
      </w:pPr>
    </w:p>
    <w:p w14:paraId="1673D094" w14:textId="77777777" w:rsidR="717E282B" w:rsidRPr="00983805" w:rsidRDefault="717E282B" w:rsidP="001E09E5">
      <w:pPr>
        <w:rPr>
          <w:rFonts w:ascii="Times New Roman" w:hAnsi="Times New Roman" w:cs="Times New Roman"/>
          <w:sz w:val="20"/>
          <w:szCs w:val="20"/>
        </w:rPr>
      </w:pPr>
    </w:p>
    <w:p w14:paraId="74158D7D" w14:textId="77777777" w:rsidR="5643BF48" w:rsidRPr="00983805" w:rsidRDefault="5643BF48" w:rsidP="001E09E5">
      <w:pPr>
        <w:rPr>
          <w:rFonts w:ascii="Times New Roman" w:hAnsi="Times New Roman" w:cs="Times New Roman"/>
          <w:sz w:val="20"/>
          <w:szCs w:val="20"/>
        </w:rPr>
      </w:pPr>
    </w:p>
    <w:p w14:paraId="79E1D870" w14:textId="77777777" w:rsidR="733B038C" w:rsidRPr="00983805" w:rsidRDefault="733B038C" w:rsidP="001E09E5">
      <w:pPr>
        <w:rPr>
          <w:rFonts w:ascii="Times New Roman" w:hAnsi="Times New Roman" w:cs="Times New Roman"/>
          <w:sz w:val="20"/>
          <w:szCs w:val="20"/>
        </w:rPr>
      </w:pPr>
    </w:p>
    <w:p w14:paraId="68392D68" w14:textId="77777777" w:rsidR="717E282B" w:rsidRPr="00983805" w:rsidRDefault="717E282B" w:rsidP="001E09E5">
      <w:pPr>
        <w:rPr>
          <w:rFonts w:ascii="Times New Roman" w:hAnsi="Times New Roman" w:cs="Times New Roman"/>
          <w:sz w:val="20"/>
          <w:szCs w:val="20"/>
        </w:rPr>
      </w:pPr>
    </w:p>
    <w:p w14:paraId="748FDE32" w14:textId="3DCD9084" w:rsidR="576062CF" w:rsidRPr="00983805" w:rsidRDefault="00FD478C" w:rsidP="001E09E5">
      <w:pPr>
        <w:pStyle w:val="SectionTitle"/>
        <w:ind w:firstLine="720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AAE9560" w14:textId="77777777" w:rsidR="576062CF" w:rsidRPr="00983805" w:rsidRDefault="576062CF" w:rsidP="001E09E5">
      <w:pPr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br w:type="page"/>
      </w:r>
    </w:p>
    <w:p w14:paraId="7C1A8DF3" w14:textId="105BE512" w:rsidR="0077591D" w:rsidRPr="00983805" w:rsidRDefault="00952B0D" w:rsidP="001E09E5">
      <w:pPr>
        <w:spacing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Vector </w:t>
      </w:r>
      <w:r w:rsidR="0077591D" w:rsidRPr="00983805">
        <w:rPr>
          <w:rFonts w:ascii="Times New Roman" w:hAnsi="Times New Roman" w:cs="Times New Roman"/>
          <w:b/>
          <w:bCs/>
          <w:sz w:val="20"/>
          <w:szCs w:val="20"/>
        </w:rPr>
        <w:t>Pseudocode</w:t>
      </w:r>
    </w:p>
    <w:p w14:paraId="21C49BEA" w14:textId="77777777" w:rsidR="0077591D" w:rsidRPr="00983805" w:rsidRDefault="0077591D" w:rsidP="001E09E5">
      <w:pPr>
        <w:spacing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3EDB03B" w14:textId="64608604" w:rsidR="0077591D" w:rsidRDefault="0077591D" w:rsidP="00952B0D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Vector&lt;Course&gt; courses = []</w:t>
      </w:r>
    </w:p>
    <w:p w14:paraId="4DC6FFCD" w14:textId="77777777" w:rsidR="00FF18E5" w:rsidRDefault="00FF18E5" w:rsidP="00FF18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83805">
        <w:rPr>
          <w:rFonts w:ascii="Times New Roman" w:hAnsi="Times New Roman" w:cs="Times New Roman"/>
          <w:sz w:val="20"/>
          <w:szCs w:val="20"/>
        </w:rPr>
        <w:t>loadDataInto</w:t>
      </w:r>
      <w:r>
        <w:rPr>
          <w:rFonts w:ascii="Times New Roman" w:hAnsi="Times New Roman" w:cs="Times New Roman"/>
          <w:sz w:val="20"/>
          <w:szCs w:val="20"/>
        </w:rPr>
        <w:t>Vector</w:t>
      </w:r>
      <w:proofErr w:type="spellEnd"/>
      <w:r w:rsidRPr="009838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3805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983805">
        <w:rPr>
          <w:rFonts w:ascii="Times New Roman" w:hAnsi="Times New Roman" w:cs="Times New Roman"/>
          <w:sz w:val="20"/>
          <w:szCs w:val="20"/>
        </w:rPr>
        <w:t>filePath</w:t>
      </w:r>
      <w:proofErr w:type="spellEnd"/>
      <w:r w:rsidRPr="00983805">
        <w:rPr>
          <w:rFonts w:ascii="Times New Roman" w:hAnsi="Times New Roman" w:cs="Times New Roman"/>
          <w:sz w:val="20"/>
          <w:szCs w:val="20"/>
        </w:rPr>
        <w:t>)</w:t>
      </w:r>
    </w:p>
    <w:p w14:paraId="6DA7EB40" w14:textId="47597414" w:rsidR="0077591D" w:rsidRPr="00983805" w:rsidRDefault="0077591D" w:rsidP="00FF18E5">
      <w:pPr>
        <w:spacing w:line="240" w:lineRule="auto"/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>file = OPEN("CourseInformation.txt")</w:t>
      </w:r>
    </w:p>
    <w:p w14:paraId="315EA58C" w14:textId="77777777" w:rsidR="0077591D" w:rsidRPr="00983805" w:rsidRDefault="0077591D" w:rsidP="00FF18E5">
      <w:pPr>
        <w:pStyle w:val="SectionTitle"/>
        <w:spacing w:line="240" w:lineRule="auto"/>
        <w:ind w:left="720"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IF file is NOT null</w:t>
      </w:r>
    </w:p>
    <w:p w14:paraId="372776F0" w14:textId="28C98C6E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="00FF18E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FOR each line in file</w:t>
      </w:r>
    </w:p>
    <w:p w14:paraId="32966BFD" w14:textId="571D1806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="00FF18E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items = </w:t>
      </w:r>
      <w:proofErr w:type="gramStart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SPLIT(</w:t>
      </w:r>
      <w:proofErr w:type="gramEnd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line, ",")</w:t>
      </w:r>
    </w:p>
    <w:p w14:paraId="1B305267" w14:textId="122F83A3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="00FF18E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IF length(items) &gt;= 2</w:t>
      </w:r>
    </w:p>
    <w:p w14:paraId="58EA50F4" w14:textId="43D9B571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="00FF18E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course = </w:t>
      </w:r>
      <w:proofErr w:type="gramStart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Course(</w:t>
      </w:r>
      <w:proofErr w:type="gramEnd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)</w:t>
      </w:r>
    </w:p>
    <w:p w14:paraId="303074DC" w14:textId="77777777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</w:p>
    <w:p w14:paraId="707580A5" w14:textId="77777777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proofErr w:type="spellStart"/>
      <w:proofErr w:type="gramStart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course.courseNumber</w:t>
      </w:r>
      <w:proofErr w:type="spellEnd"/>
      <w:proofErr w:type="gramEnd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= items[0]</w:t>
      </w:r>
    </w:p>
    <w:p w14:paraId="66D538CB" w14:textId="77777777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proofErr w:type="spellStart"/>
      <w:proofErr w:type="gramStart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course.title</w:t>
      </w:r>
      <w:proofErr w:type="spellEnd"/>
      <w:proofErr w:type="gramEnd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= items[1]</w:t>
      </w:r>
    </w:p>
    <w:p w14:paraId="1CF0B185" w14:textId="77777777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</w:p>
    <w:p w14:paraId="492C0C90" w14:textId="77777777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  <w:t>IF length(items) &gt; 2</w:t>
      </w:r>
    </w:p>
    <w:p w14:paraId="39EAD577" w14:textId="77777777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  <w:t xml:space="preserve">FOR </w:t>
      </w:r>
      <w:proofErr w:type="spellStart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i</w:t>
      </w:r>
      <w:proofErr w:type="spellEnd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= 2 to length(items)</w:t>
      </w:r>
    </w:p>
    <w:p w14:paraId="010C1851" w14:textId="77777777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  <w:t>prerequisite = items[</w:t>
      </w:r>
      <w:proofErr w:type="spellStart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i</w:t>
      </w:r>
      <w:proofErr w:type="spellEnd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]</w:t>
      </w:r>
    </w:p>
    <w:p w14:paraId="480D85FC" w14:textId="77777777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proofErr w:type="spellStart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course.prerequisites.add</w:t>
      </w:r>
      <w:proofErr w:type="spellEnd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(prerequisite)</w:t>
      </w:r>
    </w:p>
    <w:p w14:paraId="49981DB8" w14:textId="77777777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proofErr w:type="spellStart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courses.add</w:t>
      </w:r>
      <w:proofErr w:type="spellEnd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(course)</w:t>
      </w:r>
    </w:p>
    <w:p w14:paraId="6BB90232" w14:textId="6E320B20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="00FF18E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ELSE</w:t>
      </w:r>
    </w:p>
    <w:p w14:paraId="1FEFBA18" w14:textId="3DC24048" w:rsidR="0077591D" w:rsidRPr="00983805" w:rsidRDefault="0077591D" w:rsidP="00FF18E5">
      <w:pPr>
        <w:pStyle w:val="SectionTitle"/>
        <w:spacing w:line="240" w:lineRule="auto"/>
        <w:ind w:left="360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proofErr w:type="gramStart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PRINT(</w:t>
      </w:r>
      <w:proofErr w:type="gramEnd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"File format error: Not enough parameters on line ", </w:t>
      </w:r>
      <w:proofErr w:type="spellStart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currentLine</w:t>
      </w:r>
      <w:proofErr w:type="spellEnd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)</w:t>
      </w:r>
    </w:p>
    <w:p w14:paraId="4AC2F1C0" w14:textId="121296DB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="00FF18E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END FOR</w:t>
      </w:r>
    </w:p>
    <w:p w14:paraId="33C13415" w14:textId="77777777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</w:p>
    <w:p w14:paraId="6196677F" w14:textId="77777777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proofErr w:type="gramStart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CLOSE(</w:t>
      </w:r>
      <w:proofErr w:type="gramEnd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file)</w:t>
      </w:r>
    </w:p>
    <w:p w14:paraId="620D66D3" w14:textId="77777777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ELSE</w:t>
      </w:r>
    </w:p>
    <w:p w14:paraId="11854372" w14:textId="77777777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proofErr w:type="gramStart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PRINT(</w:t>
      </w:r>
      <w:proofErr w:type="gramEnd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"Error: Unable to open the file")</w:t>
      </w:r>
    </w:p>
    <w:p w14:paraId="40792270" w14:textId="77777777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END IF</w:t>
      </w:r>
    </w:p>
    <w:p w14:paraId="022AFB1B" w14:textId="77777777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2283A1F4" w14:textId="77777777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proofErr w:type="spellStart"/>
      <w:proofErr w:type="gramStart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printCourseInformation</w:t>
      </w:r>
      <w:proofErr w:type="spellEnd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(</w:t>
      </w:r>
      <w:proofErr w:type="gramEnd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Vector&lt;Course&gt; courses, String </w:t>
      </w:r>
      <w:proofErr w:type="spellStart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courseNumber</w:t>
      </w:r>
      <w:proofErr w:type="spellEnd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)</w:t>
      </w:r>
    </w:p>
    <w:p w14:paraId="2EE8C563" w14:textId="77777777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  <w:t>found IS FALSE</w:t>
      </w:r>
    </w:p>
    <w:p w14:paraId="32E94633" w14:textId="77777777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7504CBE" w14:textId="77777777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  <w:t>FOR each course in courses</w:t>
      </w:r>
    </w:p>
    <w:p w14:paraId="37D1AB72" w14:textId="77777777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  <w:t xml:space="preserve">IF </w:t>
      </w:r>
      <w:proofErr w:type="spellStart"/>
      <w:proofErr w:type="gramStart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course.courseNumber</w:t>
      </w:r>
      <w:proofErr w:type="spellEnd"/>
      <w:proofErr w:type="gramEnd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IS </w:t>
      </w:r>
      <w:proofErr w:type="spellStart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courseNumber</w:t>
      </w:r>
      <w:proofErr w:type="spellEnd"/>
    </w:p>
    <w:p w14:paraId="1A1DC77C" w14:textId="77777777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proofErr w:type="gramStart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PRINT(</w:t>
      </w:r>
      <w:proofErr w:type="gramEnd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"Course Number: ", </w:t>
      </w:r>
      <w:proofErr w:type="spellStart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course.courseNumber</w:t>
      </w:r>
      <w:proofErr w:type="spellEnd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)</w:t>
      </w:r>
    </w:p>
    <w:p w14:paraId="037AB2C6" w14:textId="77777777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proofErr w:type="gramStart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PRINT(</w:t>
      </w:r>
      <w:proofErr w:type="gramEnd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"Course Title: ", </w:t>
      </w:r>
      <w:proofErr w:type="spellStart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course.title</w:t>
      </w:r>
      <w:proofErr w:type="spellEnd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)</w:t>
      </w:r>
    </w:p>
    <w:p w14:paraId="15290E6E" w14:textId="77777777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</w:p>
    <w:p w14:paraId="28046E35" w14:textId="77777777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  <w:t xml:space="preserve">IF NOT </w:t>
      </w:r>
      <w:proofErr w:type="spellStart"/>
      <w:proofErr w:type="gramStart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course.prerequisites</w:t>
      </w:r>
      <w:proofErr w:type="gramEnd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.isEmpty</w:t>
      </w:r>
      <w:proofErr w:type="spellEnd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()</w:t>
      </w:r>
    </w:p>
    <w:p w14:paraId="4D04A837" w14:textId="77777777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  <w:t>PRINT("Prerequisites:")</w:t>
      </w:r>
    </w:p>
    <w:p w14:paraId="56B58D04" w14:textId="77777777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  <w:t xml:space="preserve">FOR each prerequisite in </w:t>
      </w:r>
      <w:proofErr w:type="spellStart"/>
      <w:proofErr w:type="gramStart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course.prerequisites</w:t>
      </w:r>
      <w:proofErr w:type="spellEnd"/>
      <w:proofErr w:type="gramEnd"/>
    </w:p>
    <w:p w14:paraId="0DEFBDC1" w14:textId="77777777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proofErr w:type="gramStart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PRINT(</w:t>
      </w:r>
      <w:proofErr w:type="gramEnd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"  - ", prerequisite)</w:t>
      </w:r>
    </w:p>
    <w:p w14:paraId="414F4CC9" w14:textId="77777777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  <w:t>END FOR</w:t>
      </w:r>
    </w:p>
    <w:p w14:paraId="1A41934A" w14:textId="77777777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  <w:t>ELSE</w:t>
      </w:r>
    </w:p>
    <w:p w14:paraId="60BC304F" w14:textId="77777777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proofErr w:type="gramStart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PRINT(</w:t>
      </w:r>
      <w:proofErr w:type="gramEnd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"No prerequisites")</w:t>
      </w:r>
    </w:p>
    <w:p w14:paraId="2E9629E8" w14:textId="77777777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  <w:t>END IF</w:t>
      </w:r>
    </w:p>
    <w:p w14:paraId="51D26FA3" w14:textId="77777777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111AF90" w14:textId="77777777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  <w:t>found IS TRUE</w:t>
      </w:r>
    </w:p>
    <w:p w14:paraId="12C58E7D" w14:textId="77777777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  <w:t xml:space="preserve">RETURN </w:t>
      </w:r>
    </w:p>
    <w:p w14:paraId="3FF81811" w14:textId="77777777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  <w:t>END IF</w:t>
      </w:r>
    </w:p>
    <w:p w14:paraId="2BC02908" w14:textId="77777777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  <w:t>END FOR</w:t>
      </w:r>
    </w:p>
    <w:p w14:paraId="05F2DE1E" w14:textId="77777777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</w:p>
    <w:p w14:paraId="1A7EFF7D" w14:textId="77777777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proofErr w:type="gramStart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PRINT(</w:t>
      </w:r>
      <w:proofErr w:type="gramEnd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"Course not found: ", </w:t>
      </w:r>
      <w:proofErr w:type="spellStart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courseNumber</w:t>
      </w:r>
      <w:proofErr w:type="spellEnd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)</w:t>
      </w:r>
    </w:p>
    <w:p w14:paraId="151C1735" w14:textId="77777777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EF78D56" w14:textId="77777777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proofErr w:type="spellStart"/>
      <w:proofErr w:type="gramStart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numPrerequisiteCourses</w:t>
      </w:r>
      <w:proofErr w:type="spellEnd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(</w:t>
      </w:r>
      <w:proofErr w:type="gramEnd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Vector&lt;Course&gt; courses, Course c)</w:t>
      </w:r>
    </w:p>
    <w:p w14:paraId="79F62B6D" w14:textId="77777777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proofErr w:type="spellStart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totalPrerequisites</w:t>
      </w:r>
      <w:proofErr w:type="spellEnd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= 0</w:t>
      </w:r>
    </w:p>
    <w:p w14:paraId="73ECF94B" w14:textId="77777777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4A12CC37" w14:textId="77777777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lastRenderedPageBreak/>
        <w:tab/>
        <w:t>FOR each course in courses</w:t>
      </w:r>
    </w:p>
    <w:p w14:paraId="52ABD94B" w14:textId="77777777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  <w:t xml:space="preserve">IF </w:t>
      </w:r>
      <w:proofErr w:type="spellStart"/>
      <w:proofErr w:type="gramStart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course.courseNumber</w:t>
      </w:r>
      <w:proofErr w:type="spellEnd"/>
      <w:proofErr w:type="gramEnd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IS </w:t>
      </w:r>
      <w:proofErr w:type="spellStart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c.courseNumber</w:t>
      </w:r>
      <w:proofErr w:type="spellEnd"/>
    </w:p>
    <w:p w14:paraId="3742A3CF" w14:textId="77777777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  <w:t xml:space="preserve">FOR each prerequisite in </w:t>
      </w:r>
      <w:proofErr w:type="spellStart"/>
      <w:proofErr w:type="gramStart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course.prerequisites</w:t>
      </w:r>
      <w:proofErr w:type="spellEnd"/>
      <w:proofErr w:type="gramEnd"/>
    </w:p>
    <w:p w14:paraId="2ECCFA4C" w14:textId="77777777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proofErr w:type="spellStart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totalPrerequisites</w:t>
      </w:r>
      <w:proofErr w:type="spellEnd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= </w:t>
      </w:r>
      <w:proofErr w:type="spellStart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totalPrerequisites</w:t>
      </w:r>
      <w:proofErr w:type="spellEnd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+ 1</w:t>
      </w:r>
    </w:p>
    <w:p w14:paraId="08AB1406" w14:textId="77777777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  <w:t>END FOR</w:t>
      </w:r>
    </w:p>
    <w:p w14:paraId="262BD890" w14:textId="77777777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  <w:t>BREAK</w:t>
      </w:r>
    </w:p>
    <w:p w14:paraId="7B1FD07E" w14:textId="77777777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  <w:t>END IF</w:t>
      </w:r>
    </w:p>
    <w:p w14:paraId="0E8E7D38" w14:textId="77777777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  <w:t>END FOR</w:t>
      </w:r>
    </w:p>
    <w:p w14:paraId="0B66822C" w14:textId="77777777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E0C2DC9" w14:textId="77777777" w:rsidR="0077591D" w:rsidRPr="00983805" w:rsidRDefault="0077591D" w:rsidP="001E09E5">
      <w:pPr>
        <w:pStyle w:val="SectionTitle"/>
        <w:spacing w:line="240" w:lineRule="auto"/>
        <w:ind w:firstLine="72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proofErr w:type="gramStart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PRINT(</w:t>
      </w:r>
      <w:proofErr w:type="gramEnd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"Number of prerequisites for ", </w:t>
      </w:r>
      <w:proofErr w:type="spellStart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c.courseNumber</w:t>
      </w:r>
      <w:proofErr w:type="spellEnd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, ": ", </w:t>
      </w:r>
      <w:proofErr w:type="spellStart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totalPrerequisites</w:t>
      </w:r>
      <w:proofErr w:type="spellEnd"/>
      <w:r w:rsidRPr="00983805">
        <w:rPr>
          <w:rFonts w:ascii="Times New Roman" w:hAnsi="Times New Roman" w:cs="Times New Roman"/>
          <w:b w:val="0"/>
          <w:bCs w:val="0"/>
          <w:sz w:val="20"/>
          <w:szCs w:val="20"/>
        </w:rPr>
        <w:t>)</w:t>
      </w:r>
    </w:p>
    <w:p w14:paraId="5A02DE88" w14:textId="3A1AB97F" w:rsidR="00952B0D" w:rsidRDefault="00952B0D">
      <w:pPr>
        <w:spacing w:after="160" w:line="259" w:lineRule="auto"/>
        <w:ind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2E4B031F" w14:textId="4E3D5D2B" w:rsidR="0077591D" w:rsidRPr="00952B0D" w:rsidRDefault="00952B0D" w:rsidP="00952B0D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Hash Table Pseudocode</w:t>
      </w:r>
    </w:p>
    <w:p w14:paraId="03A8B8B6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83805">
        <w:rPr>
          <w:rFonts w:ascii="Times New Roman" w:hAnsi="Times New Roman" w:cs="Times New Roman"/>
          <w:sz w:val="20"/>
          <w:szCs w:val="20"/>
        </w:rPr>
        <w:t>Hashtable</w:t>
      </w:r>
      <w:proofErr w:type="spellEnd"/>
      <w:r w:rsidRPr="00983805">
        <w:rPr>
          <w:rFonts w:ascii="Times New Roman" w:hAnsi="Times New Roman" w:cs="Times New Roman"/>
          <w:sz w:val="20"/>
          <w:szCs w:val="20"/>
        </w:rPr>
        <w:t xml:space="preserve">&lt;String, Course&gt; </w:t>
      </w:r>
      <w:proofErr w:type="spellStart"/>
      <w:r w:rsidRPr="00983805">
        <w:rPr>
          <w:rFonts w:ascii="Times New Roman" w:hAnsi="Times New Roman" w:cs="Times New Roman"/>
          <w:sz w:val="20"/>
          <w:szCs w:val="20"/>
        </w:rPr>
        <w:t>coursesHashTable</w:t>
      </w:r>
      <w:proofErr w:type="spellEnd"/>
      <w:r w:rsidRPr="00983805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983805">
        <w:rPr>
          <w:rFonts w:ascii="Times New Roman" w:hAnsi="Times New Roman" w:cs="Times New Roman"/>
          <w:sz w:val="20"/>
          <w:szCs w:val="20"/>
        </w:rPr>
        <w:t>Hashtable</w:t>
      </w:r>
      <w:proofErr w:type="spellEnd"/>
      <w:r w:rsidRPr="00983805">
        <w:rPr>
          <w:rFonts w:ascii="Times New Roman" w:hAnsi="Times New Roman" w:cs="Times New Roman"/>
          <w:sz w:val="20"/>
          <w:szCs w:val="20"/>
        </w:rPr>
        <w:t>&lt;String, Course</w:t>
      </w:r>
      <w:proofErr w:type="gramStart"/>
      <w:r w:rsidRPr="00983805">
        <w:rPr>
          <w:rFonts w:ascii="Times New Roman" w:hAnsi="Times New Roman" w:cs="Times New Roman"/>
          <w:sz w:val="20"/>
          <w:szCs w:val="20"/>
        </w:rPr>
        <w:t>&gt;(</w:t>
      </w:r>
      <w:proofErr w:type="gramEnd"/>
      <w:r w:rsidRPr="00983805">
        <w:rPr>
          <w:rFonts w:ascii="Times New Roman" w:hAnsi="Times New Roman" w:cs="Times New Roman"/>
          <w:sz w:val="20"/>
          <w:szCs w:val="20"/>
        </w:rPr>
        <w:t>)</w:t>
      </w:r>
    </w:p>
    <w:p w14:paraId="7AC2CEAB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936338F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83805">
        <w:rPr>
          <w:rFonts w:ascii="Times New Roman" w:hAnsi="Times New Roman" w:cs="Times New Roman"/>
          <w:sz w:val="20"/>
          <w:szCs w:val="20"/>
        </w:rPr>
        <w:t>loadDataIntoHashTable</w:t>
      </w:r>
      <w:proofErr w:type="spellEnd"/>
      <w:r w:rsidRPr="009838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3805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983805">
        <w:rPr>
          <w:rFonts w:ascii="Times New Roman" w:hAnsi="Times New Roman" w:cs="Times New Roman"/>
          <w:sz w:val="20"/>
          <w:szCs w:val="20"/>
        </w:rPr>
        <w:t>filePath</w:t>
      </w:r>
      <w:proofErr w:type="spellEnd"/>
      <w:r w:rsidRPr="00983805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667B2E4A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  <w:t>file = OPEN(“CourseInformation.txt”)</w:t>
      </w:r>
    </w:p>
    <w:p w14:paraId="1EABBD94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79C31C9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  <w:t>IF file IS NOT null</w:t>
      </w:r>
    </w:p>
    <w:p w14:paraId="2BCC7247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  <w:t>FOR each line in file</w:t>
      </w:r>
    </w:p>
    <w:p w14:paraId="4FE28F6C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  <w:t xml:space="preserve">items = </w:t>
      </w:r>
      <w:proofErr w:type="gramStart"/>
      <w:r w:rsidRPr="00983805">
        <w:rPr>
          <w:rFonts w:ascii="Times New Roman" w:hAnsi="Times New Roman" w:cs="Times New Roman"/>
          <w:sz w:val="20"/>
          <w:szCs w:val="20"/>
        </w:rPr>
        <w:t>SPLIT(</w:t>
      </w:r>
      <w:proofErr w:type="gramEnd"/>
      <w:r w:rsidRPr="00983805">
        <w:rPr>
          <w:rFonts w:ascii="Times New Roman" w:hAnsi="Times New Roman" w:cs="Times New Roman"/>
          <w:sz w:val="20"/>
          <w:szCs w:val="20"/>
        </w:rPr>
        <w:t>line, ",")</w:t>
      </w:r>
    </w:p>
    <w:p w14:paraId="41A4F721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17E3202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  <w:t xml:space="preserve">IF </w:t>
      </w:r>
      <w:proofErr w:type="gramStart"/>
      <w:r w:rsidRPr="00983805">
        <w:rPr>
          <w:rFonts w:ascii="Times New Roman" w:hAnsi="Times New Roman" w:cs="Times New Roman"/>
          <w:sz w:val="20"/>
          <w:szCs w:val="20"/>
        </w:rPr>
        <w:t>LENGTH(</w:t>
      </w:r>
      <w:proofErr w:type="gramEnd"/>
      <w:r w:rsidRPr="00983805">
        <w:rPr>
          <w:rFonts w:ascii="Times New Roman" w:hAnsi="Times New Roman" w:cs="Times New Roman"/>
          <w:sz w:val="20"/>
          <w:szCs w:val="20"/>
        </w:rPr>
        <w:t>items) &gt;= 2</w:t>
      </w:r>
    </w:p>
    <w:p w14:paraId="37DD18BA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  <w:t xml:space="preserve">course = </w:t>
      </w:r>
      <w:proofErr w:type="gramStart"/>
      <w:r w:rsidRPr="00983805">
        <w:rPr>
          <w:rFonts w:ascii="Times New Roman" w:hAnsi="Times New Roman" w:cs="Times New Roman"/>
          <w:sz w:val="20"/>
          <w:szCs w:val="20"/>
        </w:rPr>
        <w:t>Course(</w:t>
      </w:r>
      <w:proofErr w:type="gramEnd"/>
      <w:r w:rsidRPr="00983805">
        <w:rPr>
          <w:rFonts w:ascii="Times New Roman" w:hAnsi="Times New Roman" w:cs="Times New Roman"/>
          <w:sz w:val="20"/>
          <w:szCs w:val="20"/>
        </w:rPr>
        <w:t>)</w:t>
      </w:r>
    </w:p>
    <w:p w14:paraId="380A70A9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758FA68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83805">
        <w:rPr>
          <w:rFonts w:ascii="Times New Roman" w:hAnsi="Times New Roman" w:cs="Times New Roman"/>
          <w:sz w:val="20"/>
          <w:szCs w:val="20"/>
        </w:rPr>
        <w:t>course.courseNumber</w:t>
      </w:r>
      <w:proofErr w:type="spellEnd"/>
      <w:proofErr w:type="gramEnd"/>
      <w:r w:rsidRPr="00983805">
        <w:rPr>
          <w:rFonts w:ascii="Times New Roman" w:hAnsi="Times New Roman" w:cs="Times New Roman"/>
          <w:sz w:val="20"/>
          <w:szCs w:val="20"/>
        </w:rPr>
        <w:t xml:space="preserve"> = items[0]</w:t>
      </w:r>
    </w:p>
    <w:p w14:paraId="5B8B589F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83805">
        <w:rPr>
          <w:rFonts w:ascii="Times New Roman" w:hAnsi="Times New Roman" w:cs="Times New Roman"/>
          <w:sz w:val="20"/>
          <w:szCs w:val="20"/>
        </w:rPr>
        <w:t>course.title</w:t>
      </w:r>
      <w:proofErr w:type="spellEnd"/>
      <w:proofErr w:type="gramEnd"/>
      <w:r w:rsidRPr="00983805">
        <w:rPr>
          <w:rFonts w:ascii="Times New Roman" w:hAnsi="Times New Roman" w:cs="Times New Roman"/>
          <w:sz w:val="20"/>
          <w:szCs w:val="20"/>
        </w:rPr>
        <w:t xml:space="preserve"> = items[1]</w:t>
      </w:r>
    </w:p>
    <w:p w14:paraId="0BD3BABC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83805">
        <w:rPr>
          <w:rFonts w:ascii="Times New Roman" w:hAnsi="Times New Roman" w:cs="Times New Roman"/>
          <w:sz w:val="20"/>
          <w:szCs w:val="20"/>
        </w:rPr>
        <w:t>course.prerequisites</w:t>
      </w:r>
      <w:proofErr w:type="spellEnd"/>
      <w:proofErr w:type="gramEnd"/>
      <w:r w:rsidRPr="00983805">
        <w:rPr>
          <w:rFonts w:ascii="Times New Roman" w:hAnsi="Times New Roman" w:cs="Times New Roman"/>
          <w:sz w:val="20"/>
          <w:szCs w:val="20"/>
        </w:rPr>
        <w:t xml:space="preserve"> = []  // Initialize prerequisites list</w:t>
      </w:r>
    </w:p>
    <w:p w14:paraId="54AF7225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2AE20CA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  <w:t xml:space="preserve">IF </w:t>
      </w:r>
      <w:proofErr w:type="gramStart"/>
      <w:r w:rsidRPr="00983805">
        <w:rPr>
          <w:rFonts w:ascii="Times New Roman" w:hAnsi="Times New Roman" w:cs="Times New Roman"/>
          <w:sz w:val="20"/>
          <w:szCs w:val="20"/>
        </w:rPr>
        <w:t>LENGTH(</w:t>
      </w:r>
      <w:proofErr w:type="gramEnd"/>
      <w:r w:rsidRPr="00983805">
        <w:rPr>
          <w:rFonts w:ascii="Times New Roman" w:hAnsi="Times New Roman" w:cs="Times New Roman"/>
          <w:sz w:val="20"/>
          <w:szCs w:val="20"/>
        </w:rPr>
        <w:t>items) &gt; 2</w:t>
      </w:r>
    </w:p>
    <w:p w14:paraId="2D2CB57C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  <w:t xml:space="preserve">FOR </w:t>
      </w:r>
      <w:proofErr w:type="spellStart"/>
      <w:r w:rsidRPr="0098380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83805">
        <w:rPr>
          <w:rFonts w:ascii="Times New Roman" w:hAnsi="Times New Roman" w:cs="Times New Roman"/>
          <w:sz w:val="20"/>
          <w:szCs w:val="20"/>
        </w:rPr>
        <w:t xml:space="preserve"> = 2 to </w:t>
      </w:r>
      <w:proofErr w:type="gramStart"/>
      <w:r w:rsidRPr="00983805">
        <w:rPr>
          <w:rFonts w:ascii="Times New Roman" w:hAnsi="Times New Roman" w:cs="Times New Roman"/>
          <w:sz w:val="20"/>
          <w:szCs w:val="20"/>
        </w:rPr>
        <w:t>LENGTH(</w:t>
      </w:r>
      <w:proofErr w:type="gramEnd"/>
      <w:r w:rsidRPr="00983805">
        <w:rPr>
          <w:rFonts w:ascii="Times New Roman" w:hAnsi="Times New Roman" w:cs="Times New Roman"/>
          <w:sz w:val="20"/>
          <w:szCs w:val="20"/>
        </w:rPr>
        <w:t>items)</w:t>
      </w:r>
    </w:p>
    <w:p w14:paraId="273B1031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  <w:t>prerequisite = items[</w:t>
      </w:r>
      <w:proofErr w:type="spellStart"/>
      <w:r w:rsidRPr="0098380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83805">
        <w:rPr>
          <w:rFonts w:ascii="Times New Roman" w:hAnsi="Times New Roman" w:cs="Times New Roman"/>
          <w:sz w:val="20"/>
          <w:szCs w:val="20"/>
        </w:rPr>
        <w:t>]</w:t>
      </w:r>
    </w:p>
    <w:p w14:paraId="1FE8FFD8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83805">
        <w:rPr>
          <w:rFonts w:ascii="Times New Roman" w:hAnsi="Times New Roman" w:cs="Times New Roman"/>
          <w:sz w:val="20"/>
          <w:szCs w:val="20"/>
        </w:rPr>
        <w:t>course.prerequisites.add</w:t>
      </w:r>
      <w:proofErr w:type="spellEnd"/>
      <w:r w:rsidRPr="00983805">
        <w:rPr>
          <w:rFonts w:ascii="Times New Roman" w:hAnsi="Times New Roman" w:cs="Times New Roman"/>
          <w:sz w:val="20"/>
          <w:szCs w:val="20"/>
        </w:rPr>
        <w:t>(prerequisite)</w:t>
      </w:r>
    </w:p>
    <w:p w14:paraId="48ABC55B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A06DEF0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83805">
        <w:rPr>
          <w:rFonts w:ascii="Times New Roman" w:hAnsi="Times New Roman" w:cs="Times New Roman"/>
          <w:sz w:val="20"/>
          <w:szCs w:val="20"/>
        </w:rPr>
        <w:t>coursesHashTable.insert</w:t>
      </w:r>
      <w:proofErr w:type="spellEnd"/>
      <w:r w:rsidRPr="00983805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983805">
        <w:rPr>
          <w:rFonts w:ascii="Times New Roman" w:hAnsi="Times New Roman" w:cs="Times New Roman"/>
          <w:sz w:val="20"/>
          <w:szCs w:val="20"/>
        </w:rPr>
        <w:t>course.courseNumber</w:t>
      </w:r>
      <w:proofErr w:type="spellEnd"/>
      <w:proofErr w:type="gramEnd"/>
      <w:r w:rsidRPr="00983805">
        <w:rPr>
          <w:rFonts w:ascii="Times New Roman" w:hAnsi="Times New Roman" w:cs="Times New Roman"/>
          <w:sz w:val="20"/>
          <w:szCs w:val="20"/>
        </w:rPr>
        <w:t>, course)</w:t>
      </w:r>
    </w:p>
    <w:p w14:paraId="34A370BC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  <w:t>ELSE</w:t>
      </w:r>
    </w:p>
    <w:p w14:paraId="1CE339C5" w14:textId="2B4867DE" w:rsidR="0077591D" w:rsidRPr="00983805" w:rsidRDefault="0077591D" w:rsidP="001F3AB0">
      <w:pPr>
        <w:spacing w:line="240" w:lineRule="auto"/>
        <w:ind w:left="3600" w:firstLine="0"/>
        <w:rPr>
          <w:rFonts w:ascii="Times New Roman" w:hAnsi="Times New Roman" w:cs="Times New Roman"/>
          <w:sz w:val="20"/>
          <w:szCs w:val="20"/>
        </w:rPr>
      </w:pPr>
      <w:proofErr w:type="gramStart"/>
      <w:r w:rsidRPr="00983805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983805">
        <w:rPr>
          <w:rFonts w:ascii="Times New Roman" w:hAnsi="Times New Roman" w:cs="Times New Roman"/>
          <w:sz w:val="20"/>
          <w:szCs w:val="20"/>
        </w:rPr>
        <w:t xml:space="preserve">"File format error: Not enough parameters on line ", </w:t>
      </w:r>
      <w:proofErr w:type="spellStart"/>
      <w:r w:rsidRPr="00983805">
        <w:rPr>
          <w:rFonts w:ascii="Times New Roman" w:hAnsi="Times New Roman" w:cs="Times New Roman"/>
          <w:sz w:val="20"/>
          <w:szCs w:val="20"/>
        </w:rPr>
        <w:t>currentLine</w:t>
      </w:r>
      <w:proofErr w:type="spellEnd"/>
      <w:r w:rsidRPr="00983805">
        <w:rPr>
          <w:rFonts w:ascii="Times New Roman" w:hAnsi="Times New Roman" w:cs="Times New Roman"/>
          <w:sz w:val="20"/>
          <w:szCs w:val="20"/>
        </w:rPr>
        <w:t>)</w:t>
      </w:r>
    </w:p>
    <w:p w14:paraId="542BFF20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  <w:t>END FOR</w:t>
      </w:r>
    </w:p>
    <w:p w14:paraId="36E7502F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409E80B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83805">
        <w:rPr>
          <w:rFonts w:ascii="Times New Roman" w:hAnsi="Times New Roman" w:cs="Times New Roman"/>
          <w:sz w:val="20"/>
          <w:szCs w:val="20"/>
        </w:rPr>
        <w:t>CLOSE(</w:t>
      </w:r>
      <w:proofErr w:type="gramEnd"/>
      <w:r w:rsidRPr="00983805">
        <w:rPr>
          <w:rFonts w:ascii="Times New Roman" w:hAnsi="Times New Roman" w:cs="Times New Roman"/>
          <w:sz w:val="20"/>
          <w:szCs w:val="20"/>
        </w:rPr>
        <w:t>file)</w:t>
      </w:r>
    </w:p>
    <w:p w14:paraId="3B17E2CF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  <w:t>ELSE</w:t>
      </w:r>
    </w:p>
    <w:p w14:paraId="23BB3A69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83805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983805">
        <w:rPr>
          <w:rFonts w:ascii="Times New Roman" w:hAnsi="Times New Roman" w:cs="Times New Roman"/>
          <w:sz w:val="20"/>
          <w:szCs w:val="20"/>
        </w:rPr>
        <w:t>"Error: Unable to open the file")</w:t>
      </w:r>
    </w:p>
    <w:p w14:paraId="60BC85AA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  <w:t>END IF</w:t>
      </w:r>
    </w:p>
    <w:p w14:paraId="3B60BB73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9040BD0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3AE886F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83805">
        <w:rPr>
          <w:rFonts w:ascii="Times New Roman" w:hAnsi="Times New Roman" w:cs="Times New Roman"/>
          <w:sz w:val="20"/>
          <w:szCs w:val="20"/>
        </w:rPr>
        <w:t>numPrerequisiteCourses</w:t>
      </w:r>
      <w:proofErr w:type="spellEnd"/>
      <w:r w:rsidRPr="00983805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83805">
        <w:rPr>
          <w:rFonts w:ascii="Times New Roman" w:hAnsi="Times New Roman" w:cs="Times New Roman"/>
          <w:sz w:val="20"/>
          <w:szCs w:val="20"/>
        </w:rPr>
        <w:t>Hashtable</w:t>
      </w:r>
      <w:proofErr w:type="spellEnd"/>
      <w:r w:rsidRPr="00983805">
        <w:rPr>
          <w:rFonts w:ascii="Times New Roman" w:hAnsi="Times New Roman" w:cs="Times New Roman"/>
          <w:sz w:val="20"/>
          <w:szCs w:val="20"/>
        </w:rPr>
        <w:t xml:space="preserve">&lt;Course&gt; courses, String </w:t>
      </w:r>
      <w:proofErr w:type="spellStart"/>
      <w:r w:rsidRPr="00983805">
        <w:rPr>
          <w:rFonts w:ascii="Times New Roman" w:hAnsi="Times New Roman" w:cs="Times New Roman"/>
          <w:sz w:val="20"/>
          <w:szCs w:val="20"/>
        </w:rPr>
        <w:t>courseNumber</w:t>
      </w:r>
      <w:proofErr w:type="spellEnd"/>
      <w:r w:rsidRPr="00983805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19B4D63B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  <w:t xml:space="preserve">course = </w:t>
      </w:r>
      <w:proofErr w:type="spellStart"/>
      <w:r w:rsidRPr="00983805">
        <w:rPr>
          <w:rFonts w:ascii="Times New Roman" w:hAnsi="Times New Roman" w:cs="Times New Roman"/>
          <w:sz w:val="20"/>
          <w:szCs w:val="20"/>
        </w:rPr>
        <w:t>courses.get</w:t>
      </w:r>
      <w:proofErr w:type="spellEnd"/>
      <w:r w:rsidRPr="0098380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83805">
        <w:rPr>
          <w:rFonts w:ascii="Times New Roman" w:hAnsi="Times New Roman" w:cs="Times New Roman"/>
          <w:sz w:val="20"/>
          <w:szCs w:val="20"/>
        </w:rPr>
        <w:t>courseNumber</w:t>
      </w:r>
      <w:proofErr w:type="spellEnd"/>
      <w:r w:rsidRPr="00983805">
        <w:rPr>
          <w:rFonts w:ascii="Times New Roman" w:hAnsi="Times New Roman" w:cs="Times New Roman"/>
          <w:sz w:val="20"/>
          <w:szCs w:val="20"/>
        </w:rPr>
        <w:t>)</w:t>
      </w:r>
    </w:p>
    <w:p w14:paraId="498B48FC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  <w:t>IF course IS null</w:t>
      </w:r>
    </w:p>
    <w:p w14:paraId="7F7BC42F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83805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983805">
        <w:rPr>
          <w:rFonts w:ascii="Times New Roman" w:hAnsi="Times New Roman" w:cs="Times New Roman"/>
          <w:sz w:val="20"/>
          <w:szCs w:val="20"/>
        </w:rPr>
        <w:t xml:space="preserve">"Course not found: ", </w:t>
      </w:r>
      <w:proofErr w:type="spellStart"/>
      <w:r w:rsidRPr="00983805">
        <w:rPr>
          <w:rFonts w:ascii="Times New Roman" w:hAnsi="Times New Roman" w:cs="Times New Roman"/>
          <w:sz w:val="20"/>
          <w:szCs w:val="20"/>
        </w:rPr>
        <w:t>courseNumber</w:t>
      </w:r>
      <w:proofErr w:type="spellEnd"/>
      <w:r w:rsidRPr="00983805">
        <w:rPr>
          <w:rFonts w:ascii="Times New Roman" w:hAnsi="Times New Roman" w:cs="Times New Roman"/>
          <w:sz w:val="20"/>
          <w:szCs w:val="20"/>
        </w:rPr>
        <w:t>)</w:t>
      </w:r>
    </w:p>
    <w:p w14:paraId="4A223AB5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  <w:t>RETURN</w:t>
      </w:r>
    </w:p>
    <w:p w14:paraId="1E330082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  <w:t>ELSE</w:t>
      </w:r>
    </w:p>
    <w:p w14:paraId="25A72B08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  <w:t xml:space="preserve">RETURN </w:t>
      </w:r>
      <w:proofErr w:type="gramStart"/>
      <w:r w:rsidRPr="00983805">
        <w:rPr>
          <w:rFonts w:ascii="Times New Roman" w:hAnsi="Times New Roman" w:cs="Times New Roman"/>
          <w:sz w:val="20"/>
          <w:szCs w:val="20"/>
        </w:rPr>
        <w:t>LENGTH(</w:t>
      </w:r>
      <w:proofErr w:type="spellStart"/>
      <w:proofErr w:type="gramEnd"/>
      <w:r w:rsidRPr="00983805">
        <w:rPr>
          <w:rFonts w:ascii="Times New Roman" w:hAnsi="Times New Roman" w:cs="Times New Roman"/>
          <w:sz w:val="20"/>
          <w:szCs w:val="20"/>
        </w:rPr>
        <w:t>course.prerequisites</w:t>
      </w:r>
      <w:proofErr w:type="spellEnd"/>
      <w:r w:rsidRPr="00983805">
        <w:rPr>
          <w:rFonts w:ascii="Times New Roman" w:hAnsi="Times New Roman" w:cs="Times New Roman"/>
          <w:sz w:val="20"/>
          <w:szCs w:val="20"/>
        </w:rPr>
        <w:t>)</w:t>
      </w:r>
    </w:p>
    <w:p w14:paraId="0F7FA20A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F25B6A3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83805">
        <w:rPr>
          <w:rFonts w:ascii="Times New Roman" w:hAnsi="Times New Roman" w:cs="Times New Roman"/>
          <w:sz w:val="20"/>
          <w:szCs w:val="20"/>
        </w:rPr>
        <w:t>printCourseInformation</w:t>
      </w:r>
      <w:proofErr w:type="spellEnd"/>
      <w:r w:rsidRPr="00983805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83805">
        <w:rPr>
          <w:rFonts w:ascii="Times New Roman" w:hAnsi="Times New Roman" w:cs="Times New Roman"/>
          <w:sz w:val="20"/>
          <w:szCs w:val="20"/>
        </w:rPr>
        <w:t>Hashtable</w:t>
      </w:r>
      <w:proofErr w:type="spellEnd"/>
      <w:r w:rsidRPr="00983805">
        <w:rPr>
          <w:rFonts w:ascii="Times New Roman" w:hAnsi="Times New Roman" w:cs="Times New Roman"/>
          <w:sz w:val="20"/>
          <w:szCs w:val="20"/>
        </w:rPr>
        <w:t xml:space="preserve">&lt;Course&gt; courses, String </w:t>
      </w:r>
      <w:proofErr w:type="spellStart"/>
      <w:r w:rsidRPr="00983805">
        <w:rPr>
          <w:rFonts w:ascii="Times New Roman" w:hAnsi="Times New Roman" w:cs="Times New Roman"/>
          <w:sz w:val="20"/>
          <w:szCs w:val="20"/>
        </w:rPr>
        <w:t>courseNumber</w:t>
      </w:r>
      <w:proofErr w:type="spellEnd"/>
      <w:r w:rsidRPr="00983805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74DC5E9B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  <w:t xml:space="preserve">course = </w:t>
      </w:r>
      <w:proofErr w:type="spellStart"/>
      <w:r w:rsidRPr="00983805">
        <w:rPr>
          <w:rFonts w:ascii="Times New Roman" w:hAnsi="Times New Roman" w:cs="Times New Roman"/>
          <w:sz w:val="20"/>
          <w:szCs w:val="20"/>
        </w:rPr>
        <w:t>courses.get</w:t>
      </w:r>
      <w:proofErr w:type="spellEnd"/>
      <w:r w:rsidRPr="0098380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83805">
        <w:rPr>
          <w:rFonts w:ascii="Times New Roman" w:hAnsi="Times New Roman" w:cs="Times New Roman"/>
          <w:sz w:val="20"/>
          <w:szCs w:val="20"/>
        </w:rPr>
        <w:t>courseNumber</w:t>
      </w:r>
      <w:proofErr w:type="spellEnd"/>
      <w:r w:rsidRPr="00983805">
        <w:rPr>
          <w:rFonts w:ascii="Times New Roman" w:hAnsi="Times New Roman" w:cs="Times New Roman"/>
          <w:sz w:val="20"/>
          <w:szCs w:val="20"/>
        </w:rPr>
        <w:t>)</w:t>
      </w:r>
    </w:p>
    <w:p w14:paraId="452666E1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  <w:t>IF course IS null</w:t>
      </w:r>
    </w:p>
    <w:p w14:paraId="6D45A844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83805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983805">
        <w:rPr>
          <w:rFonts w:ascii="Times New Roman" w:hAnsi="Times New Roman" w:cs="Times New Roman"/>
          <w:sz w:val="20"/>
          <w:szCs w:val="20"/>
        </w:rPr>
        <w:t xml:space="preserve">"Course not found: ", </w:t>
      </w:r>
      <w:proofErr w:type="spellStart"/>
      <w:r w:rsidRPr="00983805">
        <w:rPr>
          <w:rFonts w:ascii="Times New Roman" w:hAnsi="Times New Roman" w:cs="Times New Roman"/>
          <w:sz w:val="20"/>
          <w:szCs w:val="20"/>
        </w:rPr>
        <w:t>courseNumber</w:t>
      </w:r>
      <w:proofErr w:type="spellEnd"/>
      <w:r w:rsidRPr="00983805">
        <w:rPr>
          <w:rFonts w:ascii="Times New Roman" w:hAnsi="Times New Roman" w:cs="Times New Roman"/>
          <w:sz w:val="20"/>
          <w:szCs w:val="20"/>
        </w:rPr>
        <w:t>)</w:t>
      </w:r>
    </w:p>
    <w:p w14:paraId="24553370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  <w:t>ELSE</w:t>
      </w:r>
    </w:p>
    <w:p w14:paraId="73A3178A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  <w:t>// Print course information</w:t>
      </w:r>
    </w:p>
    <w:p w14:paraId="52CB10C1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83805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983805">
        <w:rPr>
          <w:rFonts w:ascii="Times New Roman" w:hAnsi="Times New Roman" w:cs="Times New Roman"/>
          <w:sz w:val="20"/>
          <w:szCs w:val="20"/>
        </w:rPr>
        <w:t xml:space="preserve">"Course Number: ", </w:t>
      </w:r>
      <w:proofErr w:type="spellStart"/>
      <w:r w:rsidRPr="00983805">
        <w:rPr>
          <w:rFonts w:ascii="Times New Roman" w:hAnsi="Times New Roman" w:cs="Times New Roman"/>
          <w:sz w:val="20"/>
          <w:szCs w:val="20"/>
        </w:rPr>
        <w:t>course.courseNumber</w:t>
      </w:r>
      <w:proofErr w:type="spellEnd"/>
      <w:r w:rsidRPr="00983805">
        <w:rPr>
          <w:rFonts w:ascii="Times New Roman" w:hAnsi="Times New Roman" w:cs="Times New Roman"/>
          <w:sz w:val="20"/>
          <w:szCs w:val="20"/>
        </w:rPr>
        <w:t>)</w:t>
      </w:r>
    </w:p>
    <w:p w14:paraId="534E8D43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83805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983805">
        <w:rPr>
          <w:rFonts w:ascii="Times New Roman" w:hAnsi="Times New Roman" w:cs="Times New Roman"/>
          <w:sz w:val="20"/>
          <w:szCs w:val="20"/>
        </w:rPr>
        <w:t xml:space="preserve">"Course Title: ", </w:t>
      </w:r>
      <w:proofErr w:type="spellStart"/>
      <w:r w:rsidRPr="00983805">
        <w:rPr>
          <w:rFonts w:ascii="Times New Roman" w:hAnsi="Times New Roman" w:cs="Times New Roman"/>
          <w:sz w:val="20"/>
          <w:szCs w:val="20"/>
        </w:rPr>
        <w:t>course.title</w:t>
      </w:r>
      <w:proofErr w:type="spellEnd"/>
      <w:r w:rsidRPr="00983805">
        <w:rPr>
          <w:rFonts w:ascii="Times New Roman" w:hAnsi="Times New Roman" w:cs="Times New Roman"/>
          <w:sz w:val="20"/>
          <w:szCs w:val="20"/>
        </w:rPr>
        <w:t>)</w:t>
      </w:r>
    </w:p>
    <w:p w14:paraId="078E1251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83805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983805">
        <w:rPr>
          <w:rFonts w:ascii="Times New Roman" w:hAnsi="Times New Roman" w:cs="Times New Roman"/>
          <w:sz w:val="20"/>
          <w:szCs w:val="20"/>
        </w:rPr>
        <w:t xml:space="preserve">"Prerequisites: ", </w:t>
      </w:r>
      <w:proofErr w:type="spellStart"/>
      <w:r w:rsidRPr="00983805">
        <w:rPr>
          <w:rFonts w:ascii="Times New Roman" w:hAnsi="Times New Roman" w:cs="Times New Roman"/>
          <w:sz w:val="20"/>
          <w:szCs w:val="20"/>
        </w:rPr>
        <w:t>course.prerequisites.join</w:t>
      </w:r>
      <w:proofErr w:type="spellEnd"/>
      <w:r w:rsidRPr="00983805">
        <w:rPr>
          <w:rFonts w:ascii="Times New Roman" w:hAnsi="Times New Roman" w:cs="Times New Roman"/>
          <w:sz w:val="20"/>
          <w:szCs w:val="20"/>
        </w:rPr>
        <w:t>(", "))</w:t>
      </w:r>
    </w:p>
    <w:p w14:paraId="70617222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E30CBE6" w14:textId="577C13F5" w:rsidR="00952B0D" w:rsidRDefault="00952B0D">
      <w:pPr>
        <w:spacing w:after="160" w:line="259" w:lineRule="auto"/>
        <w:ind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4E16912B" w14:textId="19065224" w:rsidR="0077591D" w:rsidRDefault="00952B0D" w:rsidP="00952B0D">
      <w:pPr>
        <w:spacing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952B0D">
        <w:rPr>
          <w:rFonts w:ascii="Times New Roman" w:hAnsi="Times New Roman" w:cs="Times New Roman"/>
          <w:b/>
          <w:bCs/>
          <w:sz w:val="20"/>
          <w:szCs w:val="20"/>
        </w:rPr>
        <w:lastRenderedPageBreak/>
        <w:t>Tree Pseudocode</w:t>
      </w:r>
    </w:p>
    <w:p w14:paraId="2268895C" w14:textId="77777777" w:rsidR="00952B0D" w:rsidRPr="00952B0D" w:rsidRDefault="00952B0D" w:rsidP="00952B0D">
      <w:pPr>
        <w:spacing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2AE0A528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 xml:space="preserve">Tree&lt;String, Course&gt; </w:t>
      </w:r>
      <w:proofErr w:type="spellStart"/>
      <w:r w:rsidRPr="00983805">
        <w:rPr>
          <w:rFonts w:ascii="Times New Roman" w:hAnsi="Times New Roman" w:cs="Times New Roman"/>
          <w:sz w:val="20"/>
          <w:szCs w:val="20"/>
        </w:rPr>
        <w:t>coursesTree</w:t>
      </w:r>
      <w:proofErr w:type="spellEnd"/>
      <w:r w:rsidRPr="00983805">
        <w:rPr>
          <w:rFonts w:ascii="Times New Roman" w:hAnsi="Times New Roman" w:cs="Times New Roman"/>
          <w:sz w:val="20"/>
          <w:szCs w:val="20"/>
        </w:rPr>
        <w:t xml:space="preserve"> = new Tree&lt;String, Course</w:t>
      </w:r>
      <w:proofErr w:type="gramStart"/>
      <w:r w:rsidRPr="00983805">
        <w:rPr>
          <w:rFonts w:ascii="Times New Roman" w:hAnsi="Times New Roman" w:cs="Times New Roman"/>
          <w:sz w:val="20"/>
          <w:szCs w:val="20"/>
        </w:rPr>
        <w:t>&gt;(</w:t>
      </w:r>
      <w:proofErr w:type="gramEnd"/>
      <w:r w:rsidRPr="00983805">
        <w:rPr>
          <w:rFonts w:ascii="Times New Roman" w:hAnsi="Times New Roman" w:cs="Times New Roman"/>
          <w:sz w:val="20"/>
          <w:szCs w:val="20"/>
        </w:rPr>
        <w:t>)</w:t>
      </w:r>
    </w:p>
    <w:p w14:paraId="6D0E450E" w14:textId="77777777" w:rsidR="00952B0D" w:rsidRDefault="00952B0D" w:rsidP="00952B0D">
      <w:pPr>
        <w:spacing w:line="240" w:lineRule="auto"/>
        <w:ind w:firstLine="0"/>
        <w:rPr>
          <w:rFonts w:ascii="Times New Roman" w:hAnsi="Times New Roman" w:cs="Times New Roman"/>
          <w:sz w:val="20"/>
          <w:szCs w:val="20"/>
        </w:rPr>
      </w:pPr>
    </w:p>
    <w:p w14:paraId="7C4FD849" w14:textId="232C142A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83805">
        <w:rPr>
          <w:rFonts w:ascii="Times New Roman" w:hAnsi="Times New Roman" w:cs="Times New Roman"/>
          <w:sz w:val="20"/>
          <w:szCs w:val="20"/>
        </w:rPr>
        <w:t>loadDataIntoTree</w:t>
      </w:r>
      <w:proofErr w:type="spellEnd"/>
      <w:r w:rsidRPr="009838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3805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983805">
        <w:rPr>
          <w:rFonts w:ascii="Times New Roman" w:hAnsi="Times New Roman" w:cs="Times New Roman"/>
          <w:sz w:val="20"/>
          <w:szCs w:val="20"/>
        </w:rPr>
        <w:t>filePath</w:t>
      </w:r>
      <w:proofErr w:type="spellEnd"/>
      <w:r w:rsidRPr="00983805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3416A4CD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  <w:t>file = OPEN(“CourseInformation.txt”)</w:t>
      </w:r>
    </w:p>
    <w:p w14:paraId="63BD2616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57D7404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  <w:t>IF file IS NOT null</w:t>
      </w:r>
    </w:p>
    <w:p w14:paraId="06483FE8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  <w:t>FOR each line in file</w:t>
      </w:r>
    </w:p>
    <w:p w14:paraId="4EBE8598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  <w:t xml:space="preserve">items = </w:t>
      </w:r>
      <w:proofErr w:type="gramStart"/>
      <w:r w:rsidRPr="00983805">
        <w:rPr>
          <w:rFonts w:ascii="Times New Roman" w:hAnsi="Times New Roman" w:cs="Times New Roman"/>
          <w:sz w:val="20"/>
          <w:szCs w:val="20"/>
        </w:rPr>
        <w:t>SPLIT(</w:t>
      </w:r>
      <w:proofErr w:type="gramEnd"/>
      <w:r w:rsidRPr="00983805">
        <w:rPr>
          <w:rFonts w:ascii="Times New Roman" w:hAnsi="Times New Roman" w:cs="Times New Roman"/>
          <w:sz w:val="20"/>
          <w:szCs w:val="20"/>
        </w:rPr>
        <w:t>line, ",")</w:t>
      </w:r>
    </w:p>
    <w:p w14:paraId="7E17FB32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616244F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  <w:t xml:space="preserve">IF </w:t>
      </w:r>
      <w:proofErr w:type="gramStart"/>
      <w:r w:rsidRPr="00983805">
        <w:rPr>
          <w:rFonts w:ascii="Times New Roman" w:hAnsi="Times New Roman" w:cs="Times New Roman"/>
          <w:sz w:val="20"/>
          <w:szCs w:val="20"/>
        </w:rPr>
        <w:t>LENGTH(</w:t>
      </w:r>
      <w:proofErr w:type="gramEnd"/>
      <w:r w:rsidRPr="00983805">
        <w:rPr>
          <w:rFonts w:ascii="Times New Roman" w:hAnsi="Times New Roman" w:cs="Times New Roman"/>
          <w:sz w:val="20"/>
          <w:szCs w:val="20"/>
        </w:rPr>
        <w:t>items) &gt;= 2</w:t>
      </w:r>
    </w:p>
    <w:p w14:paraId="0E4E78E9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  <w:t xml:space="preserve">course = </w:t>
      </w:r>
      <w:proofErr w:type="gramStart"/>
      <w:r w:rsidRPr="00983805">
        <w:rPr>
          <w:rFonts w:ascii="Times New Roman" w:hAnsi="Times New Roman" w:cs="Times New Roman"/>
          <w:sz w:val="20"/>
          <w:szCs w:val="20"/>
        </w:rPr>
        <w:t>Course(</w:t>
      </w:r>
      <w:proofErr w:type="gramEnd"/>
      <w:r w:rsidRPr="00983805">
        <w:rPr>
          <w:rFonts w:ascii="Times New Roman" w:hAnsi="Times New Roman" w:cs="Times New Roman"/>
          <w:sz w:val="20"/>
          <w:szCs w:val="20"/>
        </w:rPr>
        <w:t>)</w:t>
      </w:r>
    </w:p>
    <w:p w14:paraId="73813D3C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37F39E7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83805">
        <w:rPr>
          <w:rFonts w:ascii="Times New Roman" w:hAnsi="Times New Roman" w:cs="Times New Roman"/>
          <w:sz w:val="20"/>
          <w:szCs w:val="20"/>
        </w:rPr>
        <w:t>course.courseNumber</w:t>
      </w:r>
      <w:proofErr w:type="spellEnd"/>
      <w:proofErr w:type="gramEnd"/>
      <w:r w:rsidRPr="00983805">
        <w:rPr>
          <w:rFonts w:ascii="Times New Roman" w:hAnsi="Times New Roman" w:cs="Times New Roman"/>
          <w:sz w:val="20"/>
          <w:szCs w:val="20"/>
        </w:rPr>
        <w:t xml:space="preserve"> = items[0]</w:t>
      </w:r>
    </w:p>
    <w:p w14:paraId="52DD2557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83805">
        <w:rPr>
          <w:rFonts w:ascii="Times New Roman" w:hAnsi="Times New Roman" w:cs="Times New Roman"/>
          <w:sz w:val="20"/>
          <w:szCs w:val="20"/>
        </w:rPr>
        <w:t>course.title</w:t>
      </w:r>
      <w:proofErr w:type="spellEnd"/>
      <w:proofErr w:type="gramEnd"/>
      <w:r w:rsidRPr="00983805">
        <w:rPr>
          <w:rFonts w:ascii="Times New Roman" w:hAnsi="Times New Roman" w:cs="Times New Roman"/>
          <w:sz w:val="20"/>
          <w:szCs w:val="20"/>
        </w:rPr>
        <w:t xml:space="preserve"> = items[1]</w:t>
      </w:r>
    </w:p>
    <w:p w14:paraId="08EE4CF5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83805">
        <w:rPr>
          <w:rFonts w:ascii="Times New Roman" w:hAnsi="Times New Roman" w:cs="Times New Roman"/>
          <w:sz w:val="20"/>
          <w:szCs w:val="20"/>
        </w:rPr>
        <w:t>course.prerequisites</w:t>
      </w:r>
      <w:proofErr w:type="spellEnd"/>
      <w:proofErr w:type="gramEnd"/>
      <w:r w:rsidRPr="00983805">
        <w:rPr>
          <w:rFonts w:ascii="Times New Roman" w:hAnsi="Times New Roman" w:cs="Times New Roman"/>
          <w:sz w:val="20"/>
          <w:szCs w:val="20"/>
        </w:rPr>
        <w:t xml:space="preserve"> = []  // Initialize prerequisites list</w:t>
      </w:r>
    </w:p>
    <w:p w14:paraId="390AF805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CF49D8C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  <w:t xml:space="preserve">IF </w:t>
      </w:r>
      <w:proofErr w:type="gramStart"/>
      <w:r w:rsidRPr="00983805">
        <w:rPr>
          <w:rFonts w:ascii="Times New Roman" w:hAnsi="Times New Roman" w:cs="Times New Roman"/>
          <w:sz w:val="20"/>
          <w:szCs w:val="20"/>
        </w:rPr>
        <w:t>LENGTH(</w:t>
      </w:r>
      <w:proofErr w:type="gramEnd"/>
      <w:r w:rsidRPr="00983805">
        <w:rPr>
          <w:rFonts w:ascii="Times New Roman" w:hAnsi="Times New Roman" w:cs="Times New Roman"/>
          <w:sz w:val="20"/>
          <w:szCs w:val="20"/>
        </w:rPr>
        <w:t>items) &gt; 2</w:t>
      </w:r>
    </w:p>
    <w:p w14:paraId="2F4CFCDF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  <w:t xml:space="preserve">FOR </w:t>
      </w:r>
      <w:proofErr w:type="spellStart"/>
      <w:r w:rsidRPr="0098380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83805">
        <w:rPr>
          <w:rFonts w:ascii="Times New Roman" w:hAnsi="Times New Roman" w:cs="Times New Roman"/>
          <w:sz w:val="20"/>
          <w:szCs w:val="20"/>
        </w:rPr>
        <w:t xml:space="preserve"> = 2 to </w:t>
      </w:r>
      <w:proofErr w:type="gramStart"/>
      <w:r w:rsidRPr="00983805">
        <w:rPr>
          <w:rFonts w:ascii="Times New Roman" w:hAnsi="Times New Roman" w:cs="Times New Roman"/>
          <w:sz w:val="20"/>
          <w:szCs w:val="20"/>
        </w:rPr>
        <w:t>LENGTH(</w:t>
      </w:r>
      <w:proofErr w:type="gramEnd"/>
      <w:r w:rsidRPr="00983805">
        <w:rPr>
          <w:rFonts w:ascii="Times New Roman" w:hAnsi="Times New Roman" w:cs="Times New Roman"/>
          <w:sz w:val="20"/>
          <w:szCs w:val="20"/>
        </w:rPr>
        <w:t>items)</w:t>
      </w:r>
    </w:p>
    <w:p w14:paraId="378DB7E7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  <w:t>prerequisite = items[</w:t>
      </w:r>
      <w:proofErr w:type="spellStart"/>
      <w:r w:rsidRPr="0098380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83805">
        <w:rPr>
          <w:rFonts w:ascii="Times New Roman" w:hAnsi="Times New Roman" w:cs="Times New Roman"/>
          <w:sz w:val="20"/>
          <w:szCs w:val="20"/>
        </w:rPr>
        <w:t>]</w:t>
      </w:r>
    </w:p>
    <w:p w14:paraId="52D4D7EF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83805">
        <w:rPr>
          <w:rFonts w:ascii="Times New Roman" w:hAnsi="Times New Roman" w:cs="Times New Roman"/>
          <w:sz w:val="20"/>
          <w:szCs w:val="20"/>
        </w:rPr>
        <w:t>course.prerequisites.add</w:t>
      </w:r>
      <w:proofErr w:type="spellEnd"/>
      <w:r w:rsidRPr="00983805">
        <w:rPr>
          <w:rFonts w:ascii="Times New Roman" w:hAnsi="Times New Roman" w:cs="Times New Roman"/>
          <w:sz w:val="20"/>
          <w:szCs w:val="20"/>
        </w:rPr>
        <w:t>(prerequisite)</w:t>
      </w:r>
    </w:p>
    <w:p w14:paraId="4A6CBC72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32B60CC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83805">
        <w:rPr>
          <w:rFonts w:ascii="Times New Roman" w:hAnsi="Times New Roman" w:cs="Times New Roman"/>
          <w:sz w:val="20"/>
          <w:szCs w:val="20"/>
        </w:rPr>
        <w:t>coursesTree.insert</w:t>
      </w:r>
      <w:proofErr w:type="spellEnd"/>
      <w:r w:rsidRPr="00983805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983805">
        <w:rPr>
          <w:rFonts w:ascii="Times New Roman" w:hAnsi="Times New Roman" w:cs="Times New Roman"/>
          <w:sz w:val="20"/>
          <w:szCs w:val="20"/>
        </w:rPr>
        <w:t>course.courseNumber</w:t>
      </w:r>
      <w:proofErr w:type="spellEnd"/>
      <w:proofErr w:type="gramEnd"/>
      <w:r w:rsidRPr="00983805">
        <w:rPr>
          <w:rFonts w:ascii="Times New Roman" w:hAnsi="Times New Roman" w:cs="Times New Roman"/>
          <w:sz w:val="20"/>
          <w:szCs w:val="20"/>
        </w:rPr>
        <w:t>, course)</w:t>
      </w:r>
    </w:p>
    <w:p w14:paraId="122D5EFC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  <w:t>ELSE</w:t>
      </w:r>
    </w:p>
    <w:p w14:paraId="5FA1A5E5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83805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983805">
        <w:rPr>
          <w:rFonts w:ascii="Times New Roman" w:hAnsi="Times New Roman" w:cs="Times New Roman"/>
          <w:sz w:val="20"/>
          <w:szCs w:val="20"/>
        </w:rPr>
        <w:t xml:space="preserve">"File format error: Not enough parameters on line ", </w:t>
      </w:r>
      <w:proofErr w:type="spellStart"/>
      <w:r w:rsidRPr="00983805">
        <w:rPr>
          <w:rFonts w:ascii="Times New Roman" w:hAnsi="Times New Roman" w:cs="Times New Roman"/>
          <w:sz w:val="20"/>
          <w:szCs w:val="20"/>
        </w:rPr>
        <w:t>currentLine</w:t>
      </w:r>
      <w:proofErr w:type="spellEnd"/>
      <w:r w:rsidRPr="00983805">
        <w:rPr>
          <w:rFonts w:ascii="Times New Roman" w:hAnsi="Times New Roman" w:cs="Times New Roman"/>
          <w:sz w:val="20"/>
          <w:szCs w:val="20"/>
        </w:rPr>
        <w:t>)</w:t>
      </w:r>
    </w:p>
    <w:p w14:paraId="576622EC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  <w:t>END FOR</w:t>
      </w:r>
    </w:p>
    <w:p w14:paraId="0456A4AF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B16DA68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83805">
        <w:rPr>
          <w:rFonts w:ascii="Times New Roman" w:hAnsi="Times New Roman" w:cs="Times New Roman"/>
          <w:sz w:val="20"/>
          <w:szCs w:val="20"/>
        </w:rPr>
        <w:t>CLOSE(</w:t>
      </w:r>
      <w:proofErr w:type="gramEnd"/>
      <w:r w:rsidRPr="00983805">
        <w:rPr>
          <w:rFonts w:ascii="Times New Roman" w:hAnsi="Times New Roman" w:cs="Times New Roman"/>
          <w:sz w:val="20"/>
          <w:szCs w:val="20"/>
        </w:rPr>
        <w:t>file)</w:t>
      </w:r>
    </w:p>
    <w:p w14:paraId="36C5CF2D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  <w:t>ELSE</w:t>
      </w:r>
    </w:p>
    <w:p w14:paraId="5732331B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83805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983805">
        <w:rPr>
          <w:rFonts w:ascii="Times New Roman" w:hAnsi="Times New Roman" w:cs="Times New Roman"/>
          <w:sz w:val="20"/>
          <w:szCs w:val="20"/>
        </w:rPr>
        <w:t>"Error: Unable to open the file")</w:t>
      </w:r>
    </w:p>
    <w:p w14:paraId="3BDF80E1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  <w:t>END IF</w:t>
      </w:r>
    </w:p>
    <w:p w14:paraId="08600B10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79517B0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BD5F1D9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83805">
        <w:rPr>
          <w:rFonts w:ascii="Times New Roman" w:hAnsi="Times New Roman" w:cs="Times New Roman"/>
          <w:sz w:val="20"/>
          <w:szCs w:val="20"/>
        </w:rPr>
        <w:t>numPrerequisiteCourses</w:t>
      </w:r>
      <w:proofErr w:type="spellEnd"/>
      <w:r w:rsidRPr="009838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3805">
        <w:rPr>
          <w:rFonts w:ascii="Times New Roman" w:hAnsi="Times New Roman" w:cs="Times New Roman"/>
          <w:sz w:val="20"/>
          <w:szCs w:val="20"/>
        </w:rPr>
        <w:t xml:space="preserve">Tree&lt;Course&gt; courses, String </w:t>
      </w:r>
      <w:proofErr w:type="spellStart"/>
      <w:r w:rsidRPr="00983805">
        <w:rPr>
          <w:rFonts w:ascii="Times New Roman" w:hAnsi="Times New Roman" w:cs="Times New Roman"/>
          <w:sz w:val="20"/>
          <w:szCs w:val="20"/>
        </w:rPr>
        <w:t>courseNumber</w:t>
      </w:r>
      <w:proofErr w:type="spellEnd"/>
      <w:r w:rsidRPr="00983805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39AC036D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  <w:t xml:space="preserve">course = </w:t>
      </w:r>
      <w:proofErr w:type="spellStart"/>
      <w:r w:rsidRPr="00983805">
        <w:rPr>
          <w:rFonts w:ascii="Times New Roman" w:hAnsi="Times New Roman" w:cs="Times New Roman"/>
          <w:sz w:val="20"/>
          <w:szCs w:val="20"/>
        </w:rPr>
        <w:t>courses.get</w:t>
      </w:r>
      <w:proofErr w:type="spellEnd"/>
      <w:r w:rsidRPr="0098380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83805">
        <w:rPr>
          <w:rFonts w:ascii="Times New Roman" w:hAnsi="Times New Roman" w:cs="Times New Roman"/>
          <w:sz w:val="20"/>
          <w:szCs w:val="20"/>
        </w:rPr>
        <w:t>courseNumber</w:t>
      </w:r>
      <w:proofErr w:type="spellEnd"/>
      <w:r w:rsidRPr="00983805">
        <w:rPr>
          <w:rFonts w:ascii="Times New Roman" w:hAnsi="Times New Roman" w:cs="Times New Roman"/>
          <w:sz w:val="20"/>
          <w:szCs w:val="20"/>
        </w:rPr>
        <w:t>)</w:t>
      </w:r>
    </w:p>
    <w:p w14:paraId="170C2E2A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  <w:t>IF course IS null</w:t>
      </w:r>
    </w:p>
    <w:p w14:paraId="4953B243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83805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983805">
        <w:rPr>
          <w:rFonts w:ascii="Times New Roman" w:hAnsi="Times New Roman" w:cs="Times New Roman"/>
          <w:sz w:val="20"/>
          <w:szCs w:val="20"/>
        </w:rPr>
        <w:t xml:space="preserve">"Course not found: ", </w:t>
      </w:r>
      <w:proofErr w:type="spellStart"/>
      <w:r w:rsidRPr="00983805">
        <w:rPr>
          <w:rFonts w:ascii="Times New Roman" w:hAnsi="Times New Roman" w:cs="Times New Roman"/>
          <w:sz w:val="20"/>
          <w:szCs w:val="20"/>
        </w:rPr>
        <w:t>courseNumber</w:t>
      </w:r>
      <w:proofErr w:type="spellEnd"/>
      <w:r w:rsidRPr="00983805">
        <w:rPr>
          <w:rFonts w:ascii="Times New Roman" w:hAnsi="Times New Roman" w:cs="Times New Roman"/>
          <w:sz w:val="20"/>
          <w:szCs w:val="20"/>
        </w:rPr>
        <w:t>)</w:t>
      </w:r>
    </w:p>
    <w:p w14:paraId="2AEA863D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  <w:t>RETURN</w:t>
      </w:r>
    </w:p>
    <w:p w14:paraId="022C9A18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  <w:t>ELSE</w:t>
      </w:r>
    </w:p>
    <w:p w14:paraId="04204C96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  <w:t xml:space="preserve">RETURN </w:t>
      </w:r>
      <w:proofErr w:type="gramStart"/>
      <w:r w:rsidRPr="00983805">
        <w:rPr>
          <w:rFonts w:ascii="Times New Roman" w:hAnsi="Times New Roman" w:cs="Times New Roman"/>
          <w:sz w:val="20"/>
          <w:szCs w:val="20"/>
        </w:rPr>
        <w:t>LENGTH(</w:t>
      </w:r>
      <w:proofErr w:type="spellStart"/>
      <w:proofErr w:type="gramEnd"/>
      <w:r w:rsidRPr="00983805">
        <w:rPr>
          <w:rFonts w:ascii="Times New Roman" w:hAnsi="Times New Roman" w:cs="Times New Roman"/>
          <w:sz w:val="20"/>
          <w:szCs w:val="20"/>
        </w:rPr>
        <w:t>course.prerequisites</w:t>
      </w:r>
      <w:proofErr w:type="spellEnd"/>
      <w:r w:rsidRPr="00983805">
        <w:rPr>
          <w:rFonts w:ascii="Times New Roman" w:hAnsi="Times New Roman" w:cs="Times New Roman"/>
          <w:sz w:val="20"/>
          <w:szCs w:val="20"/>
        </w:rPr>
        <w:t>)</w:t>
      </w:r>
    </w:p>
    <w:p w14:paraId="6626BD01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72DCE21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7D6F6A2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0759637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83805">
        <w:rPr>
          <w:rFonts w:ascii="Times New Roman" w:hAnsi="Times New Roman" w:cs="Times New Roman"/>
          <w:sz w:val="20"/>
          <w:szCs w:val="20"/>
        </w:rPr>
        <w:t>printCourseInformation</w:t>
      </w:r>
      <w:proofErr w:type="spellEnd"/>
      <w:r w:rsidRPr="0098380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3805">
        <w:rPr>
          <w:rFonts w:ascii="Times New Roman" w:hAnsi="Times New Roman" w:cs="Times New Roman"/>
          <w:sz w:val="20"/>
          <w:szCs w:val="20"/>
        </w:rPr>
        <w:t xml:space="preserve">Tree&lt;Course&gt; courses, String </w:t>
      </w:r>
      <w:proofErr w:type="spellStart"/>
      <w:r w:rsidRPr="00983805">
        <w:rPr>
          <w:rFonts w:ascii="Times New Roman" w:hAnsi="Times New Roman" w:cs="Times New Roman"/>
          <w:sz w:val="20"/>
          <w:szCs w:val="20"/>
        </w:rPr>
        <w:t>courseNumber</w:t>
      </w:r>
      <w:proofErr w:type="spellEnd"/>
      <w:r w:rsidRPr="00983805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0A10844A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  <w:t xml:space="preserve">course = </w:t>
      </w:r>
      <w:proofErr w:type="spellStart"/>
      <w:r w:rsidRPr="00983805">
        <w:rPr>
          <w:rFonts w:ascii="Times New Roman" w:hAnsi="Times New Roman" w:cs="Times New Roman"/>
          <w:sz w:val="20"/>
          <w:szCs w:val="20"/>
        </w:rPr>
        <w:t>courses.get</w:t>
      </w:r>
      <w:proofErr w:type="spellEnd"/>
      <w:r w:rsidRPr="0098380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83805">
        <w:rPr>
          <w:rFonts w:ascii="Times New Roman" w:hAnsi="Times New Roman" w:cs="Times New Roman"/>
          <w:sz w:val="20"/>
          <w:szCs w:val="20"/>
        </w:rPr>
        <w:t>courseNumber</w:t>
      </w:r>
      <w:proofErr w:type="spellEnd"/>
      <w:r w:rsidRPr="00983805">
        <w:rPr>
          <w:rFonts w:ascii="Times New Roman" w:hAnsi="Times New Roman" w:cs="Times New Roman"/>
          <w:sz w:val="20"/>
          <w:szCs w:val="20"/>
        </w:rPr>
        <w:t>)</w:t>
      </w:r>
    </w:p>
    <w:p w14:paraId="36AFC939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  <w:t>IF course IS null</w:t>
      </w:r>
    </w:p>
    <w:p w14:paraId="10C76E58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83805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983805">
        <w:rPr>
          <w:rFonts w:ascii="Times New Roman" w:hAnsi="Times New Roman" w:cs="Times New Roman"/>
          <w:sz w:val="20"/>
          <w:szCs w:val="20"/>
        </w:rPr>
        <w:t xml:space="preserve">"Course not found: ", </w:t>
      </w:r>
      <w:proofErr w:type="spellStart"/>
      <w:r w:rsidRPr="00983805">
        <w:rPr>
          <w:rFonts w:ascii="Times New Roman" w:hAnsi="Times New Roman" w:cs="Times New Roman"/>
          <w:sz w:val="20"/>
          <w:szCs w:val="20"/>
        </w:rPr>
        <w:t>courseNumber</w:t>
      </w:r>
      <w:proofErr w:type="spellEnd"/>
      <w:r w:rsidRPr="00983805">
        <w:rPr>
          <w:rFonts w:ascii="Times New Roman" w:hAnsi="Times New Roman" w:cs="Times New Roman"/>
          <w:sz w:val="20"/>
          <w:szCs w:val="20"/>
        </w:rPr>
        <w:t>)</w:t>
      </w:r>
    </w:p>
    <w:p w14:paraId="4DE0E941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  <w:t>ELSE</w:t>
      </w:r>
    </w:p>
    <w:p w14:paraId="55FFB850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83805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983805">
        <w:rPr>
          <w:rFonts w:ascii="Times New Roman" w:hAnsi="Times New Roman" w:cs="Times New Roman"/>
          <w:sz w:val="20"/>
          <w:szCs w:val="20"/>
        </w:rPr>
        <w:t xml:space="preserve">"Course Number: ", </w:t>
      </w:r>
      <w:proofErr w:type="spellStart"/>
      <w:r w:rsidRPr="00983805">
        <w:rPr>
          <w:rFonts w:ascii="Times New Roman" w:hAnsi="Times New Roman" w:cs="Times New Roman"/>
          <w:sz w:val="20"/>
          <w:szCs w:val="20"/>
        </w:rPr>
        <w:t>course.courseNumber</w:t>
      </w:r>
      <w:proofErr w:type="spellEnd"/>
      <w:r w:rsidRPr="00983805">
        <w:rPr>
          <w:rFonts w:ascii="Times New Roman" w:hAnsi="Times New Roman" w:cs="Times New Roman"/>
          <w:sz w:val="20"/>
          <w:szCs w:val="20"/>
        </w:rPr>
        <w:t>)</w:t>
      </w:r>
    </w:p>
    <w:p w14:paraId="4E4EA59C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83805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983805">
        <w:rPr>
          <w:rFonts w:ascii="Times New Roman" w:hAnsi="Times New Roman" w:cs="Times New Roman"/>
          <w:sz w:val="20"/>
          <w:szCs w:val="20"/>
        </w:rPr>
        <w:t xml:space="preserve">"Course Title: ", </w:t>
      </w:r>
      <w:proofErr w:type="spellStart"/>
      <w:r w:rsidRPr="00983805">
        <w:rPr>
          <w:rFonts w:ascii="Times New Roman" w:hAnsi="Times New Roman" w:cs="Times New Roman"/>
          <w:sz w:val="20"/>
          <w:szCs w:val="20"/>
        </w:rPr>
        <w:t>course.title</w:t>
      </w:r>
      <w:proofErr w:type="spellEnd"/>
      <w:r w:rsidRPr="00983805">
        <w:rPr>
          <w:rFonts w:ascii="Times New Roman" w:hAnsi="Times New Roman" w:cs="Times New Roman"/>
          <w:sz w:val="20"/>
          <w:szCs w:val="20"/>
        </w:rPr>
        <w:t>)</w:t>
      </w:r>
    </w:p>
    <w:p w14:paraId="3A3435A0" w14:textId="77777777" w:rsidR="0077591D" w:rsidRPr="00983805" w:rsidRDefault="0077591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83805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983805">
        <w:rPr>
          <w:rFonts w:ascii="Times New Roman" w:hAnsi="Times New Roman" w:cs="Times New Roman"/>
          <w:sz w:val="20"/>
          <w:szCs w:val="20"/>
        </w:rPr>
        <w:t xml:space="preserve">"Prerequisites: ", </w:t>
      </w:r>
      <w:proofErr w:type="spellStart"/>
      <w:r w:rsidRPr="00983805">
        <w:rPr>
          <w:rFonts w:ascii="Times New Roman" w:hAnsi="Times New Roman" w:cs="Times New Roman"/>
          <w:sz w:val="20"/>
          <w:szCs w:val="20"/>
        </w:rPr>
        <w:t>course.prerequisites.join</w:t>
      </w:r>
      <w:proofErr w:type="spellEnd"/>
      <w:r w:rsidRPr="00983805">
        <w:rPr>
          <w:rFonts w:ascii="Times New Roman" w:hAnsi="Times New Roman" w:cs="Times New Roman"/>
          <w:sz w:val="20"/>
          <w:szCs w:val="20"/>
        </w:rPr>
        <w:t>(", "))</w:t>
      </w:r>
    </w:p>
    <w:p w14:paraId="4B7D1A12" w14:textId="77777777" w:rsidR="00952B0D" w:rsidRDefault="00952B0D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553A827" w14:textId="77777777" w:rsidR="00952B0D" w:rsidRDefault="00952B0D">
      <w:pPr>
        <w:spacing w:after="160" w:line="259" w:lineRule="auto"/>
        <w:ind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41007024" w14:textId="37B87BE5" w:rsidR="00952B0D" w:rsidRPr="00952B0D" w:rsidRDefault="00952B0D" w:rsidP="00952B0D">
      <w:pPr>
        <w:spacing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952B0D">
        <w:rPr>
          <w:rFonts w:ascii="Times New Roman" w:hAnsi="Times New Roman" w:cs="Times New Roman"/>
          <w:b/>
          <w:bCs/>
          <w:sz w:val="20"/>
          <w:szCs w:val="20"/>
        </w:rPr>
        <w:lastRenderedPageBreak/>
        <w:t>Main Pseudocode</w:t>
      </w:r>
    </w:p>
    <w:p w14:paraId="316F6A12" w14:textId="3B13E048" w:rsidR="00050F1B" w:rsidRPr="00050F1B" w:rsidRDefault="00952B0D" w:rsidP="00050F1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printSorted</w:t>
      </w:r>
      <w:proofErr w:type="spellEnd"/>
      <w:r w:rsidR="00050F1B" w:rsidRPr="00050F1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050F1B" w:rsidRPr="00050F1B">
        <w:rPr>
          <w:rFonts w:ascii="Times New Roman" w:hAnsi="Times New Roman" w:cs="Times New Roman"/>
          <w:sz w:val="20"/>
          <w:szCs w:val="20"/>
        </w:rPr>
        <w:t>Vector&lt;Course&gt; courses)</w:t>
      </w:r>
    </w:p>
    <w:p w14:paraId="1A45041E" w14:textId="241E5D80" w:rsidR="00050F1B" w:rsidRPr="00050F1B" w:rsidRDefault="00050F1B" w:rsidP="00050F1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050F1B">
        <w:rPr>
          <w:rFonts w:ascii="Times New Roman" w:hAnsi="Times New Roman" w:cs="Times New Roman"/>
          <w:sz w:val="20"/>
          <w:szCs w:val="20"/>
        </w:rPr>
        <w:t xml:space="preserve">n = </w:t>
      </w:r>
      <w:proofErr w:type="gramStart"/>
      <w:r w:rsidRPr="00050F1B">
        <w:rPr>
          <w:rFonts w:ascii="Times New Roman" w:hAnsi="Times New Roman" w:cs="Times New Roman"/>
          <w:sz w:val="20"/>
          <w:szCs w:val="20"/>
        </w:rPr>
        <w:t>LENGTH(</w:t>
      </w:r>
      <w:proofErr w:type="gramEnd"/>
      <w:r w:rsidRPr="00050F1B">
        <w:rPr>
          <w:rFonts w:ascii="Times New Roman" w:hAnsi="Times New Roman" w:cs="Times New Roman"/>
          <w:sz w:val="20"/>
          <w:szCs w:val="20"/>
        </w:rPr>
        <w:t>courses)</w:t>
      </w:r>
    </w:p>
    <w:p w14:paraId="64BBA2A0" w14:textId="5D75EA6B" w:rsidR="00050F1B" w:rsidRPr="00050F1B" w:rsidRDefault="00050F1B" w:rsidP="00050F1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050F1B">
        <w:rPr>
          <w:rFonts w:ascii="Times New Roman" w:hAnsi="Times New Roman" w:cs="Times New Roman"/>
          <w:sz w:val="20"/>
          <w:szCs w:val="20"/>
        </w:rPr>
        <w:t>quickSort</w:t>
      </w:r>
      <w:proofErr w:type="spellEnd"/>
      <w:r w:rsidRPr="00050F1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50F1B">
        <w:rPr>
          <w:rFonts w:ascii="Times New Roman" w:hAnsi="Times New Roman" w:cs="Times New Roman"/>
          <w:sz w:val="20"/>
          <w:szCs w:val="20"/>
        </w:rPr>
        <w:t>courses, 0, n-1)</w:t>
      </w:r>
    </w:p>
    <w:p w14:paraId="0D5AC904" w14:textId="77777777" w:rsidR="00050F1B" w:rsidRPr="00050F1B" w:rsidRDefault="00050F1B" w:rsidP="00050F1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EDE5FB7" w14:textId="458894C5" w:rsidR="00050F1B" w:rsidRPr="00050F1B" w:rsidRDefault="00050F1B" w:rsidP="00050F1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050F1B">
        <w:rPr>
          <w:rFonts w:ascii="Times New Roman" w:hAnsi="Times New Roman" w:cs="Times New Roman"/>
          <w:sz w:val="20"/>
          <w:szCs w:val="20"/>
        </w:rPr>
        <w:t>// Print the sorted list of courses</w:t>
      </w:r>
    </w:p>
    <w:p w14:paraId="640AD156" w14:textId="1C57A740" w:rsidR="00050F1B" w:rsidRPr="00050F1B" w:rsidRDefault="00050F1B" w:rsidP="00050F1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050F1B">
        <w:rPr>
          <w:rFonts w:ascii="Times New Roman" w:hAnsi="Times New Roman" w:cs="Times New Roman"/>
          <w:sz w:val="20"/>
          <w:szCs w:val="20"/>
        </w:rPr>
        <w:t>FOR each course in courses</w:t>
      </w:r>
    </w:p>
    <w:p w14:paraId="0E0DB2C7" w14:textId="4DC356A6" w:rsidR="00050F1B" w:rsidRPr="00050F1B" w:rsidRDefault="00050F1B" w:rsidP="00050F1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050F1B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050F1B">
        <w:rPr>
          <w:rFonts w:ascii="Times New Roman" w:hAnsi="Times New Roman" w:cs="Times New Roman"/>
          <w:sz w:val="20"/>
          <w:szCs w:val="20"/>
        </w:rPr>
        <w:t xml:space="preserve">"Course Number: ", </w:t>
      </w:r>
      <w:proofErr w:type="spellStart"/>
      <w:r w:rsidRPr="00050F1B">
        <w:rPr>
          <w:rFonts w:ascii="Times New Roman" w:hAnsi="Times New Roman" w:cs="Times New Roman"/>
          <w:sz w:val="20"/>
          <w:szCs w:val="20"/>
        </w:rPr>
        <w:t>course.courseNumber</w:t>
      </w:r>
      <w:proofErr w:type="spellEnd"/>
      <w:r w:rsidRPr="00050F1B">
        <w:rPr>
          <w:rFonts w:ascii="Times New Roman" w:hAnsi="Times New Roman" w:cs="Times New Roman"/>
          <w:sz w:val="20"/>
          <w:szCs w:val="20"/>
        </w:rPr>
        <w:t xml:space="preserve">, ", Course Title: ", </w:t>
      </w:r>
      <w:proofErr w:type="spellStart"/>
      <w:r w:rsidRPr="00050F1B">
        <w:rPr>
          <w:rFonts w:ascii="Times New Roman" w:hAnsi="Times New Roman" w:cs="Times New Roman"/>
          <w:sz w:val="20"/>
          <w:szCs w:val="20"/>
        </w:rPr>
        <w:t>course.title</w:t>
      </w:r>
      <w:proofErr w:type="spellEnd"/>
      <w:r w:rsidRPr="00050F1B">
        <w:rPr>
          <w:rFonts w:ascii="Times New Roman" w:hAnsi="Times New Roman" w:cs="Times New Roman"/>
          <w:sz w:val="20"/>
          <w:szCs w:val="20"/>
        </w:rPr>
        <w:t>)</w:t>
      </w:r>
    </w:p>
    <w:p w14:paraId="3E902A4D" w14:textId="7F763E2A" w:rsidR="00050F1B" w:rsidRPr="00050F1B" w:rsidRDefault="00050F1B" w:rsidP="00050F1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050F1B">
        <w:rPr>
          <w:rFonts w:ascii="Times New Roman" w:hAnsi="Times New Roman" w:cs="Times New Roman"/>
          <w:sz w:val="20"/>
          <w:szCs w:val="20"/>
        </w:rPr>
        <w:t>END FOR</w:t>
      </w:r>
    </w:p>
    <w:p w14:paraId="3BB393AE" w14:textId="77777777" w:rsidR="00050F1B" w:rsidRPr="00050F1B" w:rsidRDefault="00050F1B" w:rsidP="00050F1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3354D87" w14:textId="77777777" w:rsidR="00050F1B" w:rsidRPr="00050F1B" w:rsidRDefault="00050F1B" w:rsidP="00050F1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50F1B">
        <w:rPr>
          <w:rFonts w:ascii="Times New Roman" w:hAnsi="Times New Roman" w:cs="Times New Roman"/>
          <w:sz w:val="20"/>
          <w:szCs w:val="20"/>
        </w:rPr>
        <w:t>quickSort</w:t>
      </w:r>
      <w:proofErr w:type="spellEnd"/>
      <w:r w:rsidRPr="00050F1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50F1B">
        <w:rPr>
          <w:rFonts w:ascii="Times New Roman" w:hAnsi="Times New Roman" w:cs="Times New Roman"/>
          <w:sz w:val="20"/>
          <w:szCs w:val="20"/>
        </w:rPr>
        <w:t>courses, low, high)</w:t>
      </w:r>
    </w:p>
    <w:p w14:paraId="5EEC33A5" w14:textId="6D0B0E34" w:rsidR="00050F1B" w:rsidRPr="00050F1B" w:rsidRDefault="00050F1B" w:rsidP="00050F1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050F1B">
        <w:rPr>
          <w:rFonts w:ascii="Times New Roman" w:hAnsi="Times New Roman" w:cs="Times New Roman"/>
          <w:sz w:val="20"/>
          <w:szCs w:val="20"/>
        </w:rPr>
        <w:t>IF low &lt; high</w:t>
      </w:r>
    </w:p>
    <w:p w14:paraId="268627AC" w14:textId="484D3C49" w:rsidR="00050F1B" w:rsidRPr="00050F1B" w:rsidRDefault="00050F1B" w:rsidP="00050F1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50F1B">
        <w:rPr>
          <w:rFonts w:ascii="Times New Roman" w:hAnsi="Times New Roman" w:cs="Times New Roman"/>
          <w:sz w:val="20"/>
          <w:szCs w:val="20"/>
        </w:rPr>
        <w:t>// Partition the array and get the pivot index</w:t>
      </w:r>
    </w:p>
    <w:p w14:paraId="03ACA617" w14:textId="5E67B65D" w:rsidR="00050F1B" w:rsidRPr="00050F1B" w:rsidRDefault="00050F1B" w:rsidP="00050F1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50F1B">
        <w:rPr>
          <w:rFonts w:ascii="Times New Roman" w:hAnsi="Times New Roman" w:cs="Times New Roman"/>
          <w:sz w:val="20"/>
          <w:szCs w:val="20"/>
        </w:rPr>
        <w:t>pivotIndex</w:t>
      </w:r>
      <w:proofErr w:type="spellEnd"/>
      <w:r w:rsidRPr="00050F1B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050F1B">
        <w:rPr>
          <w:rFonts w:ascii="Times New Roman" w:hAnsi="Times New Roman" w:cs="Times New Roman"/>
          <w:sz w:val="20"/>
          <w:szCs w:val="20"/>
        </w:rPr>
        <w:t>partition(</w:t>
      </w:r>
      <w:proofErr w:type="gramEnd"/>
      <w:r w:rsidRPr="00050F1B">
        <w:rPr>
          <w:rFonts w:ascii="Times New Roman" w:hAnsi="Times New Roman" w:cs="Times New Roman"/>
          <w:sz w:val="20"/>
          <w:szCs w:val="20"/>
        </w:rPr>
        <w:t>courses, low, high)</w:t>
      </w:r>
    </w:p>
    <w:p w14:paraId="116C611A" w14:textId="77777777" w:rsidR="00050F1B" w:rsidRPr="00050F1B" w:rsidRDefault="00050F1B" w:rsidP="00050F1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5D5E463" w14:textId="55FA0E01" w:rsidR="00050F1B" w:rsidRPr="00050F1B" w:rsidRDefault="00050F1B" w:rsidP="00050F1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50F1B">
        <w:rPr>
          <w:rFonts w:ascii="Times New Roman" w:hAnsi="Times New Roman" w:cs="Times New Roman"/>
          <w:sz w:val="20"/>
          <w:szCs w:val="20"/>
        </w:rPr>
        <w:t>// Recursively sort elements before and after the pivot</w:t>
      </w:r>
    </w:p>
    <w:p w14:paraId="79A75771" w14:textId="60218615" w:rsidR="00050F1B" w:rsidRPr="00050F1B" w:rsidRDefault="00050F1B" w:rsidP="00050F1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050F1B">
        <w:rPr>
          <w:rFonts w:ascii="Times New Roman" w:hAnsi="Times New Roman" w:cs="Times New Roman"/>
          <w:sz w:val="20"/>
          <w:szCs w:val="20"/>
        </w:rPr>
        <w:t>quickSort</w:t>
      </w:r>
      <w:proofErr w:type="spellEnd"/>
      <w:r w:rsidRPr="00050F1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50F1B">
        <w:rPr>
          <w:rFonts w:ascii="Times New Roman" w:hAnsi="Times New Roman" w:cs="Times New Roman"/>
          <w:sz w:val="20"/>
          <w:szCs w:val="20"/>
        </w:rPr>
        <w:t xml:space="preserve">courses, low, </w:t>
      </w:r>
      <w:proofErr w:type="spellStart"/>
      <w:r w:rsidRPr="00050F1B">
        <w:rPr>
          <w:rFonts w:ascii="Times New Roman" w:hAnsi="Times New Roman" w:cs="Times New Roman"/>
          <w:sz w:val="20"/>
          <w:szCs w:val="20"/>
        </w:rPr>
        <w:t>pivotIndex</w:t>
      </w:r>
      <w:proofErr w:type="spellEnd"/>
      <w:r w:rsidRPr="00050F1B">
        <w:rPr>
          <w:rFonts w:ascii="Times New Roman" w:hAnsi="Times New Roman" w:cs="Times New Roman"/>
          <w:sz w:val="20"/>
          <w:szCs w:val="20"/>
        </w:rPr>
        <w:t xml:space="preserve"> - 1)</w:t>
      </w:r>
    </w:p>
    <w:p w14:paraId="23D29412" w14:textId="20FBF836" w:rsidR="00050F1B" w:rsidRPr="00050F1B" w:rsidRDefault="00050F1B" w:rsidP="00050F1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050F1B">
        <w:rPr>
          <w:rFonts w:ascii="Times New Roman" w:hAnsi="Times New Roman" w:cs="Times New Roman"/>
          <w:sz w:val="20"/>
          <w:szCs w:val="20"/>
        </w:rPr>
        <w:t>quickSort</w:t>
      </w:r>
      <w:proofErr w:type="spellEnd"/>
      <w:r w:rsidRPr="00050F1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50F1B">
        <w:rPr>
          <w:rFonts w:ascii="Times New Roman" w:hAnsi="Times New Roman" w:cs="Times New Roman"/>
          <w:sz w:val="20"/>
          <w:szCs w:val="20"/>
        </w:rPr>
        <w:t xml:space="preserve">courses, </w:t>
      </w:r>
      <w:proofErr w:type="spellStart"/>
      <w:r w:rsidRPr="00050F1B">
        <w:rPr>
          <w:rFonts w:ascii="Times New Roman" w:hAnsi="Times New Roman" w:cs="Times New Roman"/>
          <w:sz w:val="20"/>
          <w:szCs w:val="20"/>
        </w:rPr>
        <w:t>pivotIndex</w:t>
      </w:r>
      <w:proofErr w:type="spellEnd"/>
      <w:r w:rsidRPr="00050F1B">
        <w:rPr>
          <w:rFonts w:ascii="Times New Roman" w:hAnsi="Times New Roman" w:cs="Times New Roman"/>
          <w:sz w:val="20"/>
          <w:szCs w:val="20"/>
        </w:rPr>
        <w:t xml:space="preserve"> + 1, high)</w:t>
      </w:r>
    </w:p>
    <w:p w14:paraId="6087407E" w14:textId="77777777" w:rsidR="00050F1B" w:rsidRPr="00050F1B" w:rsidRDefault="00050F1B" w:rsidP="00050F1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FC20654" w14:textId="77777777" w:rsidR="00050F1B" w:rsidRPr="00050F1B" w:rsidRDefault="00050F1B" w:rsidP="00050F1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050F1B">
        <w:rPr>
          <w:rFonts w:ascii="Times New Roman" w:hAnsi="Times New Roman" w:cs="Times New Roman"/>
          <w:sz w:val="20"/>
          <w:szCs w:val="20"/>
        </w:rPr>
        <w:t>partition(</w:t>
      </w:r>
      <w:proofErr w:type="gramEnd"/>
      <w:r w:rsidRPr="00050F1B">
        <w:rPr>
          <w:rFonts w:ascii="Times New Roman" w:hAnsi="Times New Roman" w:cs="Times New Roman"/>
          <w:sz w:val="20"/>
          <w:szCs w:val="20"/>
        </w:rPr>
        <w:t>courses, low, high)</w:t>
      </w:r>
    </w:p>
    <w:p w14:paraId="11799537" w14:textId="006C5AC1" w:rsidR="00050F1B" w:rsidRPr="00050F1B" w:rsidRDefault="00050F1B" w:rsidP="00050F1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050F1B">
        <w:rPr>
          <w:rFonts w:ascii="Times New Roman" w:hAnsi="Times New Roman" w:cs="Times New Roman"/>
          <w:sz w:val="20"/>
          <w:szCs w:val="20"/>
        </w:rPr>
        <w:t>pivot = courses[high]</w:t>
      </w:r>
    </w:p>
    <w:p w14:paraId="005E2A83" w14:textId="20FC188C" w:rsidR="00050F1B" w:rsidRPr="00050F1B" w:rsidRDefault="00050F1B" w:rsidP="00050F1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50F1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50F1B">
        <w:rPr>
          <w:rFonts w:ascii="Times New Roman" w:hAnsi="Times New Roman" w:cs="Times New Roman"/>
          <w:sz w:val="20"/>
          <w:szCs w:val="20"/>
        </w:rPr>
        <w:t xml:space="preserve"> = low - 1</w:t>
      </w:r>
    </w:p>
    <w:p w14:paraId="37919AAA" w14:textId="77777777" w:rsidR="00050F1B" w:rsidRPr="00050F1B" w:rsidRDefault="00050F1B" w:rsidP="00050F1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7E732A4" w14:textId="649C82B6" w:rsidR="00050F1B" w:rsidRPr="00050F1B" w:rsidRDefault="00050F1B" w:rsidP="00050F1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050F1B">
        <w:rPr>
          <w:rFonts w:ascii="Times New Roman" w:hAnsi="Times New Roman" w:cs="Times New Roman"/>
          <w:sz w:val="20"/>
          <w:szCs w:val="20"/>
        </w:rPr>
        <w:t>FOR j = low to high - 1</w:t>
      </w:r>
    </w:p>
    <w:p w14:paraId="2B8E9F5C" w14:textId="3A0BEAD6" w:rsidR="00050F1B" w:rsidRPr="00050F1B" w:rsidRDefault="00050F1B" w:rsidP="00050F1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50F1B">
        <w:rPr>
          <w:rFonts w:ascii="Times New Roman" w:hAnsi="Times New Roman" w:cs="Times New Roman"/>
          <w:sz w:val="20"/>
          <w:szCs w:val="20"/>
        </w:rPr>
        <w:t xml:space="preserve">IF </w:t>
      </w:r>
      <w:proofErr w:type="spellStart"/>
      <w:r w:rsidRPr="00050F1B">
        <w:rPr>
          <w:rFonts w:ascii="Times New Roman" w:hAnsi="Times New Roman" w:cs="Times New Roman"/>
          <w:sz w:val="20"/>
          <w:szCs w:val="20"/>
        </w:rPr>
        <w:t>compareCourses</w:t>
      </w:r>
      <w:proofErr w:type="spellEnd"/>
      <w:r w:rsidRPr="00050F1B">
        <w:rPr>
          <w:rFonts w:ascii="Times New Roman" w:hAnsi="Times New Roman" w:cs="Times New Roman"/>
          <w:sz w:val="20"/>
          <w:szCs w:val="20"/>
        </w:rPr>
        <w:t>(courses[j], pivot) &lt; 0</w:t>
      </w:r>
    </w:p>
    <w:p w14:paraId="198467D6" w14:textId="1BF19C13" w:rsidR="00050F1B" w:rsidRPr="00050F1B" w:rsidRDefault="00050F1B" w:rsidP="00050F1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50F1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50F1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50F1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50F1B">
        <w:rPr>
          <w:rFonts w:ascii="Times New Roman" w:hAnsi="Times New Roman" w:cs="Times New Roman"/>
          <w:sz w:val="20"/>
          <w:szCs w:val="20"/>
        </w:rPr>
        <w:t xml:space="preserve"> + 1</w:t>
      </w:r>
    </w:p>
    <w:p w14:paraId="0790474D" w14:textId="0EC21807" w:rsidR="00050F1B" w:rsidRPr="00050F1B" w:rsidRDefault="00050F1B" w:rsidP="00050F1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050F1B">
        <w:rPr>
          <w:rFonts w:ascii="Times New Roman" w:hAnsi="Times New Roman" w:cs="Times New Roman"/>
          <w:sz w:val="20"/>
          <w:szCs w:val="20"/>
        </w:rPr>
        <w:t>SWAP(</w:t>
      </w:r>
      <w:proofErr w:type="gramEnd"/>
      <w:r w:rsidRPr="00050F1B">
        <w:rPr>
          <w:rFonts w:ascii="Times New Roman" w:hAnsi="Times New Roman" w:cs="Times New Roman"/>
          <w:sz w:val="20"/>
          <w:szCs w:val="20"/>
        </w:rPr>
        <w:t>courses[</w:t>
      </w:r>
      <w:proofErr w:type="spellStart"/>
      <w:r w:rsidRPr="00050F1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50F1B">
        <w:rPr>
          <w:rFonts w:ascii="Times New Roman" w:hAnsi="Times New Roman" w:cs="Times New Roman"/>
          <w:sz w:val="20"/>
          <w:szCs w:val="20"/>
        </w:rPr>
        <w:t>], courses[j])</w:t>
      </w:r>
    </w:p>
    <w:p w14:paraId="450BFE2F" w14:textId="6BFE36CF" w:rsidR="00050F1B" w:rsidRPr="00050F1B" w:rsidRDefault="00050F1B" w:rsidP="00050F1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50F1B">
        <w:rPr>
          <w:rFonts w:ascii="Times New Roman" w:hAnsi="Times New Roman" w:cs="Times New Roman"/>
          <w:sz w:val="20"/>
          <w:szCs w:val="20"/>
        </w:rPr>
        <w:t>END IF</w:t>
      </w:r>
    </w:p>
    <w:p w14:paraId="7823272A" w14:textId="45D2B237" w:rsidR="00050F1B" w:rsidRPr="00050F1B" w:rsidRDefault="00050F1B" w:rsidP="00050F1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050F1B">
        <w:rPr>
          <w:rFonts w:ascii="Times New Roman" w:hAnsi="Times New Roman" w:cs="Times New Roman"/>
          <w:sz w:val="20"/>
          <w:szCs w:val="20"/>
        </w:rPr>
        <w:t>END FOR</w:t>
      </w:r>
    </w:p>
    <w:p w14:paraId="77A26B25" w14:textId="77777777" w:rsidR="00050F1B" w:rsidRPr="00050F1B" w:rsidRDefault="00050F1B" w:rsidP="00050F1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CF55212" w14:textId="4267B7D4" w:rsidR="00050F1B" w:rsidRPr="00050F1B" w:rsidRDefault="00050F1B" w:rsidP="00050F1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050F1B">
        <w:rPr>
          <w:rFonts w:ascii="Times New Roman" w:hAnsi="Times New Roman" w:cs="Times New Roman"/>
          <w:sz w:val="20"/>
          <w:szCs w:val="20"/>
        </w:rPr>
        <w:t>SWAP(</w:t>
      </w:r>
      <w:proofErr w:type="gramEnd"/>
      <w:r w:rsidRPr="00050F1B">
        <w:rPr>
          <w:rFonts w:ascii="Times New Roman" w:hAnsi="Times New Roman" w:cs="Times New Roman"/>
          <w:sz w:val="20"/>
          <w:szCs w:val="20"/>
        </w:rPr>
        <w:t>courses[</w:t>
      </w:r>
      <w:proofErr w:type="spellStart"/>
      <w:r w:rsidRPr="00050F1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50F1B">
        <w:rPr>
          <w:rFonts w:ascii="Times New Roman" w:hAnsi="Times New Roman" w:cs="Times New Roman"/>
          <w:sz w:val="20"/>
          <w:szCs w:val="20"/>
        </w:rPr>
        <w:t xml:space="preserve"> + 1], courses[high])</w:t>
      </w:r>
    </w:p>
    <w:p w14:paraId="5A5A381B" w14:textId="5ACABC6D" w:rsidR="00050F1B" w:rsidRPr="00050F1B" w:rsidRDefault="00050F1B" w:rsidP="00050F1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050F1B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spellStart"/>
      <w:r w:rsidRPr="00050F1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50F1B">
        <w:rPr>
          <w:rFonts w:ascii="Times New Roman" w:hAnsi="Times New Roman" w:cs="Times New Roman"/>
          <w:sz w:val="20"/>
          <w:szCs w:val="20"/>
        </w:rPr>
        <w:t xml:space="preserve"> + 1</w:t>
      </w:r>
    </w:p>
    <w:p w14:paraId="52274D28" w14:textId="77777777" w:rsidR="00050F1B" w:rsidRPr="00050F1B" w:rsidRDefault="00050F1B" w:rsidP="00050F1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8C7E035" w14:textId="77777777" w:rsidR="00050F1B" w:rsidRPr="00050F1B" w:rsidRDefault="00050F1B" w:rsidP="00050F1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50F1B">
        <w:rPr>
          <w:rFonts w:ascii="Times New Roman" w:hAnsi="Times New Roman" w:cs="Times New Roman"/>
          <w:sz w:val="20"/>
          <w:szCs w:val="20"/>
        </w:rPr>
        <w:t>compareCourses</w:t>
      </w:r>
      <w:proofErr w:type="spellEnd"/>
      <w:r w:rsidRPr="00050F1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50F1B">
        <w:rPr>
          <w:rFonts w:ascii="Times New Roman" w:hAnsi="Times New Roman" w:cs="Times New Roman"/>
          <w:sz w:val="20"/>
          <w:szCs w:val="20"/>
        </w:rPr>
        <w:t>course1, course2)</w:t>
      </w:r>
    </w:p>
    <w:p w14:paraId="36F12194" w14:textId="030D307A" w:rsidR="00050F1B" w:rsidRPr="00050F1B" w:rsidRDefault="00050F1B" w:rsidP="00050F1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050F1B">
        <w:rPr>
          <w:rFonts w:ascii="Times New Roman" w:hAnsi="Times New Roman" w:cs="Times New Roman"/>
          <w:sz w:val="20"/>
          <w:szCs w:val="20"/>
        </w:rPr>
        <w:t>// Compare course numbers in alphanumeric order</w:t>
      </w:r>
    </w:p>
    <w:p w14:paraId="5BA1F9D0" w14:textId="7FE0E9A2" w:rsidR="00050F1B" w:rsidRPr="00050F1B" w:rsidRDefault="00050F1B" w:rsidP="00050F1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050F1B">
        <w:rPr>
          <w:rFonts w:ascii="Times New Roman" w:hAnsi="Times New Roman" w:cs="Times New Roman"/>
          <w:sz w:val="20"/>
          <w:szCs w:val="20"/>
        </w:rPr>
        <w:t>IF course1.courseNumber &lt; course2.courseNumber</w:t>
      </w:r>
    </w:p>
    <w:p w14:paraId="6FF9929A" w14:textId="03882ED6" w:rsidR="00050F1B" w:rsidRPr="00050F1B" w:rsidRDefault="00050F1B" w:rsidP="00050F1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50F1B">
        <w:rPr>
          <w:rFonts w:ascii="Times New Roman" w:hAnsi="Times New Roman" w:cs="Times New Roman"/>
          <w:sz w:val="20"/>
          <w:szCs w:val="20"/>
        </w:rPr>
        <w:t>RETURN -1</w:t>
      </w:r>
    </w:p>
    <w:p w14:paraId="547A0951" w14:textId="434A9011" w:rsidR="00050F1B" w:rsidRPr="00050F1B" w:rsidRDefault="00050F1B" w:rsidP="00050F1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050F1B">
        <w:rPr>
          <w:rFonts w:ascii="Times New Roman" w:hAnsi="Times New Roman" w:cs="Times New Roman"/>
          <w:sz w:val="20"/>
          <w:szCs w:val="20"/>
        </w:rPr>
        <w:t>ELSE IF course1.courseNumber &gt; course2.courseNumber</w:t>
      </w:r>
    </w:p>
    <w:p w14:paraId="68C44D80" w14:textId="5F167EB1" w:rsidR="00050F1B" w:rsidRPr="00050F1B" w:rsidRDefault="00050F1B" w:rsidP="00050F1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50F1B">
        <w:rPr>
          <w:rFonts w:ascii="Times New Roman" w:hAnsi="Times New Roman" w:cs="Times New Roman"/>
          <w:sz w:val="20"/>
          <w:szCs w:val="20"/>
        </w:rPr>
        <w:t>RETURN 1</w:t>
      </w:r>
    </w:p>
    <w:p w14:paraId="4DDE28FA" w14:textId="16D8FE8C" w:rsidR="00050F1B" w:rsidRPr="00050F1B" w:rsidRDefault="00050F1B" w:rsidP="00050F1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050F1B">
        <w:rPr>
          <w:rFonts w:ascii="Times New Roman" w:hAnsi="Times New Roman" w:cs="Times New Roman"/>
          <w:sz w:val="20"/>
          <w:szCs w:val="20"/>
        </w:rPr>
        <w:t>ELSE</w:t>
      </w:r>
    </w:p>
    <w:p w14:paraId="5ED6D3DD" w14:textId="0739E040" w:rsidR="00050F1B" w:rsidRPr="00050F1B" w:rsidRDefault="00050F1B" w:rsidP="00050F1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50F1B">
        <w:rPr>
          <w:rFonts w:ascii="Times New Roman" w:hAnsi="Times New Roman" w:cs="Times New Roman"/>
          <w:sz w:val="20"/>
          <w:szCs w:val="20"/>
        </w:rPr>
        <w:t>RETURN 0</w:t>
      </w:r>
    </w:p>
    <w:p w14:paraId="728AA557" w14:textId="4A085C7B" w:rsidR="00050F1B" w:rsidRPr="00050F1B" w:rsidRDefault="00050F1B" w:rsidP="00050F1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050F1B">
        <w:rPr>
          <w:rFonts w:ascii="Times New Roman" w:hAnsi="Times New Roman" w:cs="Times New Roman"/>
          <w:sz w:val="20"/>
          <w:szCs w:val="20"/>
        </w:rPr>
        <w:t>END IF</w:t>
      </w:r>
    </w:p>
    <w:p w14:paraId="4BF5F590" w14:textId="77777777" w:rsidR="00050F1B" w:rsidRPr="00050F1B" w:rsidRDefault="00050F1B" w:rsidP="00050F1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5DA7200" w14:textId="77777777" w:rsidR="00050F1B" w:rsidRPr="00050F1B" w:rsidRDefault="00050F1B" w:rsidP="00050F1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050F1B">
        <w:rPr>
          <w:rFonts w:ascii="Times New Roman" w:hAnsi="Times New Roman" w:cs="Times New Roman"/>
          <w:sz w:val="20"/>
          <w:szCs w:val="20"/>
        </w:rPr>
        <w:t>SWAP(</w:t>
      </w:r>
      <w:proofErr w:type="gramEnd"/>
      <w:r w:rsidRPr="00050F1B">
        <w:rPr>
          <w:rFonts w:ascii="Times New Roman" w:hAnsi="Times New Roman" w:cs="Times New Roman"/>
          <w:sz w:val="20"/>
          <w:szCs w:val="20"/>
        </w:rPr>
        <w:t>course1, course2)</w:t>
      </w:r>
    </w:p>
    <w:p w14:paraId="185437EE" w14:textId="0B2304EC" w:rsidR="00050F1B" w:rsidRPr="00050F1B" w:rsidRDefault="00050F1B" w:rsidP="00050F1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050F1B">
        <w:rPr>
          <w:rFonts w:ascii="Times New Roman" w:hAnsi="Times New Roman" w:cs="Times New Roman"/>
          <w:sz w:val="20"/>
          <w:szCs w:val="20"/>
        </w:rPr>
        <w:t>// Swap two courses</w:t>
      </w:r>
    </w:p>
    <w:p w14:paraId="71F25556" w14:textId="35409ABC" w:rsidR="00050F1B" w:rsidRPr="00050F1B" w:rsidRDefault="00050F1B" w:rsidP="00050F1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050F1B">
        <w:rPr>
          <w:rFonts w:ascii="Times New Roman" w:hAnsi="Times New Roman" w:cs="Times New Roman"/>
          <w:sz w:val="20"/>
          <w:szCs w:val="20"/>
        </w:rPr>
        <w:t>temp = course1</w:t>
      </w:r>
    </w:p>
    <w:p w14:paraId="78C0C710" w14:textId="76007720" w:rsidR="00050F1B" w:rsidRPr="00050F1B" w:rsidRDefault="00050F1B" w:rsidP="00050F1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050F1B">
        <w:rPr>
          <w:rFonts w:ascii="Times New Roman" w:hAnsi="Times New Roman" w:cs="Times New Roman"/>
          <w:sz w:val="20"/>
          <w:szCs w:val="20"/>
        </w:rPr>
        <w:t>course1 = course2</w:t>
      </w:r>
    </w:p>
    <w:p w14:paraId="19D7B4DB" w14:textId="5D56B53E" w:rsidR="00952B0D" w:rsidRPr="00983805" w:rsidRDefault="00050F1B" w:rsidP="00050F1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050F1B">
        <w:rPr>
          <w:rFonts w:ascii="Times New Roman" w:hAnsi="Times New Roman" w:cs="Times New Roman"/>
          <w:sz w:val="20"/>
          <w:szCs w:val="20"/>
        </w:rPr>
        <w:t>course2 = temp</w:t>
      </w:r>
    </w:p>
    <w:p w14:paraId="14CDFFF7" w14:textId="77777777" w:rsidR="00050F1B" w:rsidRDefault="00050F1B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CE92B6A" w14:textId="77777777" w:rsidR="00050F1B" w:rsidRDefault="00050F1B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26CF7BA" w14:textId="77777777" w:rsidR="00050F1B" w:rsidRDefault="00050F1B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27B490A" w14:textId="77777777" w:rsidR="00050F1B" w:rsidRDefault="00050F1B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E6DA2F1" w14:textId="77777777" w:rsidR="00050F1B" w:rsidRDefault="00050F1B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1A58D5E" w14:textId="77777777" w:rsidR="00050F1B" w:rsidRDefault="00050F1B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62EF5C3" w14:textId="77777777" w:rsidR="00050F1B" w:rsidRDefault="00050F1B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8A9EE15" w14:textId="77777777" w:rsidR="00050F1B" w:rsidRDefault="00050F1B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9C944F8" w14:textId="72971267" w:rsidR="0077591D" w:rsidRPr="00983805" w:rsidRDefault="00E329D7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lastRenderedPageBreak/>
        <w:t>MAIN function</w:t>
      </w:r>
    </w:p>
    <w:p w14:paraId="560F20FF" w14:textId="070750D7" w:rsidR="00E329D7" w:rsidRPr="00983805" w:rsidRDefault="00E329D7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  <w:t xml:space="preserve">PRINT </w:t>
      </w:r>
      <w:proofErr w:type="gramStart"/>
      <w:r w:rsidRPr="00983805">
        <w:rPr>
          <w:rFonts w:ascii="Times New Roman" w:hAnsi="Times New Roman" w:cs="Times New Roman"/>
          <w:sz w:val="20"/>
          <w:szCs w:val="20"/>
        </w:rPr>
        <w:t>menu(</w:t>
      </w:r>
      <w:proofErr w:type="gramEnd"/>
      <w:r w:rsidRPr="00983805">
        <w:rPr>
          <w:rFonts w:ascii="Times New Roman" w:hAnsi="Times New Roman" w:cs="Times New Roman"/>
          <w:sz w:val="20"/>
          <w:szCs w:val="20"/>
        </w:rPr>
        <w:t>)</w:t>
      </w:r>
    </w:p>
    <w:p w14:paraId="59A26ABD" w14:textId="1A4B2AD1" w:rsidR="00E329D7" w:rsidRPr="00983805" w:rsidRDefault="00E329D7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  <w:t xml:space="preserve">WHILE </w:t>
      </w:r>
      <w:proofErr w:type="gramStart"/>
      <w:r w:rsidRPr="00983805">
        <w:rPr>
          <w:rFonts w:ascii="Times New Roman" w:hAnsi="Times New Roman" w:cs="Times New Roman"/>
          <w:sz w:val="20"/>
          <w:szCs w:val="20"/>
        </w:rPr>
        <w:t>choice(</w:t>
      </w:r>
      <w:proofErr w:type="gramEnd"/>
      <w:r w:rsidRPr="00983805">
        <w:rPr>
          <w:rFonts w:ascii="Times New Roman" w:hAnsi="Times New Roman" w:cs="Times New Roman"/>
          <w:sz w:val="20"/>
          <w:szCs w:val="20"/>
        </w:rPr>
        <w:t>) IS NOT 4</w:t>
      </w:r>
    </w:p>
    <w:p w14:paraId="6DD19C5E" w14:textId="59B51A9C" w:rsidR="00E329D7" w:rsidRPr="00E329D7" w:rsidRDefault="00E329D7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329D7">
        <w:rPr>
          <w:rFonts w:ascii="Times New Roman" w:hAnsi="Times New Roman" w:cs="Times New Roman"/>
          <w:sz w:val="20"/>
          <w:szCs w:val="20"/>
        </w:rPr>
        <w:t>PRINT("Menu:")</w:t>
      </w:r>
    </w:p>
    <w:p w14:paraId="1D68B564" w14:textId="13CAA8D8" w:rsidR="00E329D7" w:rsidRPr="00E329D7" w:rsidRDefault="00E329D7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329D7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E329D7">
        <w:rPr>
          <w:rFonts w:ascii="Times New Roman" w:hAnsi="Times New Roman" w:cs="Times New Roman"/>
          <w:sz w:val="20"/>
          <w:szCs w:val="20"/>
        </w:rPr>
        <w:t>"1. Load Data Structure")</w:t>
      </w:r>
    </w:p>
    <w:p w14:paraId="55037EE4" w14:textId="60BC1599" w:rsidR="00E329D7" w:rsidRPr="00E329D7" w:rsidRDefault="00E329D7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329D7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E329D7">
        <w:rPr>
          <w:rFonts w:ascii="Times New Roman" w:hAnsi="Times New Roman" w:cs="Times New Roman"/>
          <w:sz w:val="20"/>
          <w:szCs w:val="20"/>
        </w:rPr>
        <w:t>"2. Print Course List")</w:t>
      </w:r>
    </w:p>
    <w:p w14:paraId="0227C833" w14:textId="2A957217" w:rsidR="00E329D7" w:rsidRPr="00E329D7" w:rsidRDefault="00E329D7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329D7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E329D7">
        <w:rPr>
          <w:rFonts w:ascii="Times New Roman" w:hAnsi="Times New Roman" w:cs="Times New Roman"/>
          <w:sz w:val="20"/>
          <w:szCs w:val="20"/>
        </w:rPr>
        <w:t>"3. Print Course Information")</w:t>
      </w:r>
    </w:p>
    <w:p w14:paraId="4B37F80F" w14:textId="42469839" w:rsidR="00E329D7" w:rsidRPr="00E329D7" w:rsidRDefault="00E329D7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329D7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E329D7">
        <w:rPr>
          <w:rFonts w:ascii="Times New Roman" w:hAnsi="Times New Roman" w:cs="Times New Roman"/>
          <w:sz w:val="20"/>
          <w:szCs w:val="20"/>
        </w:rPr>
        <w:t>"4. Exit")</w:t>
      </w:r>
    </w:p>
    <w:p w14:paraId="7F1FA695" w14:textId="5D9A17DC" w:rsidR="00E329D7" w:rsidRPr="00983805" w:rsidRDefault="00E329D7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>choice =</w:t>
      </w:r>
      <w:r w:rsidR="00983805" w:rsidRPr="00983805">
        <w:rPr>
          <w:rFonts w:ascii="Times New Roman" w:hAnsi="Times New Roman" w:cs="Times New Roman"/>
          <w:sz w:val="20"/>
          <w:szCs w:val="20"/>
        </w:rPr>
        <w:t xml:space="preserve"> INPUT</w:t>
      </w:r>
    </w:p>
    <w:p w14:paraId="3577FC39" w14:textId="7144E64C" w:rsidR="00983805" w:rsidRPr="00983805" w:rsidRDefault="00983805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>SWITCH choice</w:t>
      </w:r>
    </w:p>
    <w:p w14:paraId="504F71B1" w14:textId="5CDF93F4" w:rsidR="00983805" w:rsidRPr="00983805" w:rsidRDefault="00983805" w:rsidP="00A0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  <w:t>CASE 1:</w:t>
      </w:r>
    </w:p>
    <w:p w14:paraId="12C977C8" w14:textId="0555A3FA" w:rsidR="00983805" w:rsidRPr="00983805" w:rsidRDefault="00983805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="00B0505B">
        <w:rPr>
          <w:rFonts w:ascii="Times New Roman" w:hAnsi="Times New Roman" w:cs="Times New Roman"/>
          <w:sz w:val="20"/>
          <w:szCs w:val="20"/>
        </w:rPr>
        <w:t>loadDataIntoVector</w:t>
      </w:r>
      <w:proofErr w:type="spellEnd"/>
      <w:r w:rsidR="00B0505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B0505B">
        <w:rPr>
          <w:rFonts w:ascii="Times New Roman" w:hAnsi="Times New Roman" w:cs="Times New Roman"/>
          <w:sz w:val="20"/>
          <w:szCs w:val="20"/>
        </w:rPr>
        <w:t>)</w:t>
      </w:r>
    </w:p>
    <w:p w14:paraId="1573581E" w14:textId="7754D8EE" w:rsidR="00B0505B" w:rsidRPr="00983805" w:rsidRDefault="00B0505B" w:rsidP="00B0505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loadDataIntoHashTable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14:paraId="704A3254" w14:textId="31C3E9E7" w:rsidR="00B0505B" w:rsidRDefault="00B0505B" w:rsidP="00B0505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loadDataIntoTree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14:paraId="2119A316" w14:textId="1904EF52" w:rsidR="00983805" w:rsidRDefault="00983805" w:rsidP="00A0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3805">
        <w:rPr>
          <w:rFonts w:ascii="Times New Roman" w:hAnsi="Times New Roman" w:cs="Times New Roman"/>
          <w:sz w:val="20"/>
          <w:szCs w:val="20"/>
        </w:rPr>
        <w:tab/>
      </w:r>
      <w:r w:rsidRPr="00983805">
        <w:rPr>
          <w:rFonts w:ascii="Times New Roman" w:hAnsi="Times New Roman" w:cs="Times New Roman"/>
          <w:sz w:val="20"/>
          <w:szCs w:val="20"/>
        </w:rPr>
        <w:tab/>
        <w:t>BREAK</w:t>
      </w:r>
    </w:p>
    <w:p w14:paraId="1B691629" w14:textId="77777777" w:rsidR="001E09E5" w:rsidRDefault="001E09E5" w:rsidP="001E09E5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30A384C5" w14:textId="122F0A7E" w:rsidR="001E09E5" w:rsidRDefault="001E09E5" w:rsidP="001E09E5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CASE 2</w:t>
      </w:r>
    </w:p>
    <w:p w14:paraId="711262EE" w14:textId="18B3598B" w:rsidR="001E09E5" w:rsidRDefault="00B0505B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printSorted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Courses)</w:t>
      </w:r>
    </w:p>
    <w:p w14:paraId="2890845C" w14:textId="2772BB2B" w:rsidR="00B0505B" w:rsidRDefault="00B0505B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CASE 3</w:t>
      </w:r>
    </w:p>
    <w:p w14:paraId="7FDC98BE" w14:textId="4F5FDA59" w:rsidR="00B0505B" w:rsidRDefault="00B0505B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printCourseInformation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course</w:t>
      </w:r>
      <w:r w:rsidR="001F3AB0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4A387DA9" w14:textId="68AB6DA9" w:rsidR="00B0505B" w:rsidRDefault="00B0505B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CASE 4</w:t>
      </w:r>
    </w:p>
    <w:p w14:paraId="38EC6155" w14:textId="5983793D" w:rsidR="00B0505B" w:rsidRDefault="00B0505B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RETURN</w:t>
      </w:r>
    </w:p>
    <w:p w14:paraId="48ADB958" w14:textId="0D761113" w:rsidR="00B0505B" w:rsidRDefault="00B0505B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END SWITCH</w:t>
      </w:r>
    </w:p>
    <w:p w14:paraId="59BF6575" w14:textId="689BA444" w:rsidR="00B0505B" w:rsidRDefault="00B0505B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END WHILE</w:t>
      </w:r>
    </w:p>
    <w:p w14:paraId="09BA18FA" w14:textId="168EA058" w:rsidR="007920F9" w:rsidRDefault="007920F9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END MAIN</w:t>
      </w:r>
    </w:p>
    <w:p w14:paraId="5F1FDB3C" w14:textId="770C0F3A" w:rsidR="00B261E8" w:rsidRDefault="007920F9" w:rsidP="001E09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TERMINATE</w:t>
      </w:r>
    </w:p>
    <w:p w14:paraId="24B129F8" w14:textId="77777777" w:rsidR="00B261E8" w:rsidRDefault="00B261E8">
      <w:pPr>
        <w:spacing w:after="160" w:line="259" w:lineRule="auto"/>
        <w:ind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1E888968" w14:textId="6963D67D" w:rsidR="007920F9" w:rsidRDefault="00B261E8" w:rsidP="00B261E8">
      <w:pPr>
        <w:spacing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Evaluation</w:t>
      </w:r>
    </w:p>
    <w:p w14:paraId="460E38E7" w14:textId="77777777" w:rsidR="00B261E8" w:rsidRDefault="00B261E8" w:rsidP="00B261E8">
      <w:pPr>
        <w:spacing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DA71A3E" w14:textId="77777777" w:rsidR="00050F1B" w:rsidRPr="00050F1B" w:rsidRDefault="00050F1B" w:rsidP="00050F1B">
      <w:pPr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050F1B">
        <w:rPr>
          <w:rFonts w:ascii="Times New Roman" w:hAnsi="Times New Roman" w:cs="Times New Roman"/>
          <w:sz w:val="20"/>
          <w:szCs w:val="20"/>
        </w:rPr>
        <w:t>Vector:</w:t>
      </w:r>
    </w:p>
    <w:p w14:paraId="5EA664E9" w14:textId="77777777" w:rsidR="00050F1B" w:rsidRPr="00050F1B" w:rsidRDefault="00050F1B" w:rsidP="00050F1B">
      <w:pPr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050F1B">
        <w:rPr>
          <w:rFonts w:ascii="Times New Roman" w:hAnsi="Times New Roman" w:cs="Times New Roman"/>
          <w:sz w:val="20"/>
          <w:szCs w:val="20"/>
        </w:rPr>
        <w:t>Advantages: Simple, easy to implement, and offers O(n) runtime for most operations.</w:t>
      </w:r>
    </w:p>
    <w:p w14:paraId="307A14D0" w14:textId="77777777" w:rsidR="00050F1B" w:rsidRPr="00050F1B" w:rsidRDefault="00050F1B" w:rsidP="00050F1B">
      <w:pPr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050F1B">
        <w:rPr>
          <w:rFonts w:ascii="Times New Roman" w:hAnsi="Times New Roman" w:cs="Times New Roman"/>
          <w:sz w:val="20"/>
          <w:szCs w:val="20"/>
        </w:rPr>
        <w:t>Disadvantages: Slower for searching and may not be efficient for large datasets or frequent search operations.</w:t>
      </w:r>
    </w:p>
    <w:p w14:paraId="567D450E" w14:textId="77777777" w:rsidR="00050F1B" w:rsidRPr="00050F1B" w:rsidRDefault="00050F1B" w:rsidP="00050F1B">
      <w:pPr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050F1B">
        <w:rPr>
          <w:rFonts w:ascii="Times New Roman" w:hAnsi="Times New Roman" w:cs="Times New Roman"/>
          <w:sz w:val="20"/>
          <w:szCs w:val="20"/>
        </w:rPr>
        <w:t>Hash Table:</w:t>
      </w:r>
    </w:p>
    <w:p w14:paraId="1ECF0D98" w14:textId="77777777" w:rsidR="00050F1B" w:rsidRPr="00050F1B" w:rsidRDefault="00050F1B" w:rsidP="00050F1B">
      <w:pPr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050F1B">
        <w:rPr>
          <w:rFonts w:ascii="Times New Roman" w:hAnsi="Times New Roman" w:cs="Times New Roman"/>
          <w:sz w:val="20"/>
          <w:szCs w:val="20"/>
        </w:rPr>
        <w:t xml:space="preserve">Advantages: Provides </w:t>
      </w:r>
      <w:proofErr w:type="gramStart"/>
      <w:r w:rsidRPr="00050F1B">
        <w:rPr>
          <w:rFonts w:ascii="Times New Roman" w:hAnsi="Times New Roman" w:cs="Times New Roman"/>
          <w:sz w:val="20"/>
          <w:szCs w:val="20"/>
        </w:rPr>
        <w:t>O(</w:t>
      </w:r>
      <w:proofErr w:type="gramEnd"/>
      <w:r w:rsidRPr="00050F1B">
        <w:rPr>
          <w:rFonts w:ascii="Times New Roman" w:hAnsi="Times New Roman" w:cs="Times New Roman"/>
          <w:sz w:val="20"/>
          <w:szCs w:val="20"/>
        </w:rPr>
        <w:t>1) (constant time) access for most operations, efficient for searching.</w:t>
      </w:r>
    </w:p>
    <w:p w14:paraId="08493C17" w14:textId="77777777" w:rsidR="00050F1B" w:rsidRPr="00050F1B" w:rsidRDefault="00050F1B" w:rsidP="00050F1B">
      <w:pPr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050F1B">
        <w:rPr>
          <w:rFonts w:ascii="Times New Roman" w:hAnsi="Times New Roman" w:cs="Times New Roman"/>
          <w:sz w:val="20"/>
          <w:szCs w:val="20"/>
        </w:rPr>
        <w:t>Disadvantages: More complex to implement than a vector, potential collisions affecting performance.</w:t>
      </w:r>
    </w:p>
    <w:p w14:paraId="7C92F6D9" w14:textId="77777777" w:rsidR="00050F1B" w:rsidRPr="00050F1B" w:rsidRDefault="00050F1B" w:rsidP="00050F1B">
      <w:pPr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050F1B">
        <w:rPr>
          <w:rFonts w:ascii="Times New Roman" w:hAnsi="Times New Roman" w:cs="Times New Roman"/>
          <w:sz w:val="20"/>
          <w:szCs w:val="20"/>
        </w:rPr>
        <w:t>Tree:</w:t>
      </w:r>
    </w:p>
    <w:p w14:paraId="2D14E163" w14:textId="77777777" w:rsidR="00050F1B" w:rsidRPr="00050F1B" w:rsidRDefault="00050F1B" w:rsidP="00050F1B">
      <w:pPr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050F1B">
        <w:rPr>
          <w:rFonts w:ascii="Times New Roman" w:hAnsi="Times New Roman" w:cs="Times New Roman"/>
          <w:sz w:val="20"/>
          <w:szCs w:val="20"/>
        </w:rPr>
        <w:t>Advantages: Provides efficient searching (</w:t>
      </w:r>
      <w:proofErr w:type="gramStart"/>
      <w:r w:rsidRPr="00050F1B">
        <w:rPr>
          <w:rFonts w:ascii="Times New Roman" w:hAnsi="Times New Roman" w:cs="Times New Roman"/>
          <w:sz w:val="20"/>
          <w:szCs w:val="20"/>
        </w:rPr>
        <w:t>O(</w:t>
      </w:r>
      <w:proofErr w:type="gramEnd"/>
      <w:r w:rsidRPr="00050F1B">
        <w:rPr>
          <w:rFonts w:ascii="Times New Roman" w:hAnsi="Times New Roman" w:cs="Times New Roman"/>
          <w:sz w:val="20"/>
          <w:szCs w:val="20"/>
        </w:rPr>
        <w:t>log n)), maintains data in a structured way.</w:t>
      </w:r>
    </w:p>
    <w:p w14:paraId="151764DD" w14:textId="77777777" w:rsidR="00050F1B" w:rsidRPr="00050F1B" w:rsidRDefault="00050F1B" w:rsidP="00050F1B">
      <w:pPr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050F1B">
        <w:rPr>
          <w:rFonts w:ascii="Times New Roman" w:hAnsi="Times New Roman" w:cs="Times New Roman"/>
          <w:sz w:val="20"/>
          <w:szCs w:val="20"/>
        </w:rPr>
        <w:t xml:space="preserve">Disadvantages: Slightly more complex to implement than a vector, potentially slower </w:t>
      </w:r>
      <w:proofErr w:type="gramStart"/>
      <w:r w:rsidRPr="00050F1B">
        <w:rPr>
          <w:rFonts w:ascii="Times New Roman" w:hAnsi="Times New Roman" w:cs="Times New Roman"/>
          <w:sz w:val="20"/>
          <w:szCs w:val="20"/>
        </w:rPr>
        <w:t>insertions</w:t>
      </w:r>
      <w:proofErr w:type="gramEnd"/>
      <w:r w:rsidRPr="00050F1B">
        <w:rPr>
          <w:rFonts w:ascii="Times New Roman" w:hAnsi="Times New Roman" w:cs="Times New Roman"/>
          <w:sz w:val="20"/>
          <w:szCs w:val="20"/>
        </w:rPr>
        <w:t xml:space="preserve"> and deletions than a hash table.</w:t>
      </w:r>
    </w:p>
    <w:p w14:paraId="1E3B66C6" w14:textId="77777777" w:rsidR="00050F1B" w:rsidRDefault="00050F1B" w:rsidP="00050F1B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</w:p>
    <w:p w14:paraId="3D853A37" w14:textId="2F619E8A" w:rsidR="00050F1B" w:rsidRDefault="00050F1B" w:rsidP="00050F1B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050F1B">
        <w:rPr>
          <w:rFonts w:ascii="Times New Roman" w:hAnsi="Times New Roman" w:cs="Times New Roman"/>
          <w:sz w:val="20"/>
          <w:szCs w:val="20"/>
        </w:rPr>
        <w:t xml:space="preserve">Based on the analysis of runtime complexity (Big O) and considering the requirements of efficient searching and reasonable memory usage, the recommended data structure is the </w:t>
      </w:r>
      <w:r w:rsidRPr="00050F1B">
        <w:rPr>
          <w:rFonts w:ascii="Times New Roman" w:hAnsi="Times New Roman" w:cs="Times New Roman"/>
          <w:b/>
          <w:bCs/>
          <w:sz w:val="20"/>
          <w:szCs w:val="20"/>
        </w:rPr>
        <w:t>Hash Table</w:t>
      </w:r>
      <w:r w:rsidRPr="00050F1B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To see the </w:t>
      </w:r>
      <w:proofErr w:type="gramStart"/>
      <w:r>
        <w:rPr>
          <w:rFonts w:ascii="Times New Roman" w:hAnsi="Times New Roman" w:cs="Times New Roman"/>
          <w:sz w:val="20"/>
          <w:szCs w:val="20"/>
        </w:rPr>
        <w:t>analysis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look to the next page.</w:t>
      </w:r>
    </w:p>
    <w:p w14:paraId="1AAA3B72" w14:textId="77777777" w:rsidR="00050F1B" w:rsidRDefault="00050F1B">
      <w:pPr>
        <w:spacing w:after="160" w:line="259" w:lineRule="auto"/>
        <w:ind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253452A7" w14:textId="77777777" w:rsidR="00050F1B" w:rsidRPr="00050F1B" w:rsidRDefault="00050F1B" w:rsidP="00050F1B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</w:p>
    <w:p w14:paraId="4ED09FF1" w14:textId="5993F811" w:rsidR="00050F1B" w:rsidRPr="002D7A20" w:rsidRDefault="00050F1B" w:rsidP="00050F1B">
      <w:pPr>
        <w:spacing w:after="160" w:line="259" w:lineRule="auto"/>
        <w:ind w:firstLine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D7A20">
        <w:rPr>
          <w:rFonts w:ascii="Times New Roman" w:hAnsi="Times New Roman" w:cs="Times New Roman"/>
          <w:b/>
          <w:bCs/>
          <w:sz w:val="20"/>
          <w:szCs w:val="20"/>
        </w:rPr>
        <w:t>Analysis</w:t>
      </w:r>
    </w:p>
    <w:p w14:paraId="55933FAA" w14:textId="00E10495" w:rsidR="00050F1B" w:rsidRPr="002D7A20" w:rsidRDefault="00050F1B" w:rsidP="00050F1B">
      <w:pPr>
        <w:spacing w:after="160" w:line="259" w:lineRule="auto"/>
        <w:ind w:firstLine="0"/>
        <w:rPr>
          <w:rFonts w:ascii="Times New Roman" w:hAnsi="Times New Roman" w:cs="Times New Roman"/>
          <w:b/>
          <w:bCs/>
          <w:sz w:val="20"/>
          <w:szCs w:val="20"/>
        </w:rPr>
      </w:pPr>
      <w:r w:rsidRPr="002D7A20">
        <w:rPr>
          <w:rFonts w:ascii="Times New Roman" w:hAnsi="Times New Roman" w:cs="Times New Roman"/>
          <w:b/>
          <w:bCs/>
          <w:sz w:val="20"/>
          <w:szCs w:val="20"/>
        </w:rPr>
        <w:t>Vector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050F1B" w:rsidRPr="002D7A20" w14:paraId="6A85A1D0" w14:textId="77777777" w:rsidTr="00050F1B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BAB23D" w14:textId="77777777" w:rsidR="00050F1B" w:rsidRPr="002D7A20" w:rsidRDefault="00050F1B" w:rsidP="002D7A20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7A20">
              <w:rPr>
                <w:rFonts w:ascii="Times New Roman" w:hAnsi="Times New Roman" w:cs="Times New Roman"/>
                <w:b/>
                <w:sz w:val="20"/>
                <w:szCs w:val="20"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5474F8" w14:textId="77777777" w:rsidR="00050F1B" w:rsidRPr="002D7A20" w:rsidRDefault="00050F1B" w:rsidP="002D7A20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7A20">
              <w:rPr>
                <w:rFonts w:ascii="Times New Roman" w:hAnsi="Times New Roman" w:cs="Times New Roman"/>
                <w:b/>
                <w:sz w:val="20"/>
                <w:szCs w:val="20"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1851BF" w14:textId="77777777" w:rsidR="00050F1B" w:rsidRPr="002D7A20" w:rsidRDefault="00050F1B" w:rsidP="002D7A20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7A20">
              <w:rPr>
                <w:rFonts w:ascii="Times New Roman" w:hAnsi="Times New Roman" w:cs="Times New Roman"/>
                <w:b/>
                <w:sz w:val="20"/>
                <w:szCs w:val="20"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04DC57" w14:textId="77777777" w:rsidR="00050F1B" w:rsidRPr="002D7A20" w:rsidRDefault="00050F1B" w:rsidP="002D7A20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7A20">
              <w:rPr>
                <w:rFonts w:ascii="Times New Roman" w:hAnsi="Times New Roman" w:cs="Times New Roman"/>
                <w:b/>
                <w:sz w:val="20"/>
                <w:szCs w:val="20"/>
              </w:rPr>
              <w:t>Total Cost</w:t>
            </w:r>
          </w:p>
        </w:tc>
      </w:tr>
      <w:tr w:rsidR="00050F1B" w:rsidRPr="002D7A20" w14:paraId="75CE6F77" w14:textId="77777777" w:rsidTr="00050F1B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9D88D9" w14:textId="3129EC71" w:rsidR="00050F1B" w:rsidRPr="002D7A20" w:rsidRDefault="002D7A20" w:rsidP="002D7A20">
            <w:pPr>
              <w:suppressAutoHyphens/>
              <w:spacing w:line="240" w:lineRule="auto"/>
              <w:ind w:firstLine="0"/>
              <w:contextualSpacing/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2D7A20">
              <w:rPr>
                <w:rFonts w:ascii="Times New Roman" w:eastAsia="Courier New" w:hAnsi="Times New Roman" w:cs="Times New Roman"/>
                <w:b/>
                <w:sz w:val="20"/>
                <w:szCs w:val="20"/>
              </w:rPr>
              <w:t>for each line in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97AFF7" w14:textId="77777777" w:rsidR="00050F1B" w:rsidRPr="002D7A20" w:rsidRDefault="00050F1B" w:rsidP="007C3D08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D7A2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468D57" w14:textId="77777777" w:rsidR="00050F1B" w:rsidRPr="002D7A20" w:rsidRDefault="00050F1B" w:rsidP="007C3D08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D7A20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A93121" w14:textId="77777777" w:rsidR="00050F1B" w:rsidRPr="002D7A20" w:rsidRDefault="00050F1B" w:rsidP="007C3D08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D7A20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050F1B" w:rsidRPr="002D7A20" w14:paraId="395B1C24" w14:textId="77777777" w:rsidTr="00050F1B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971614" w14:textId="141F703D" w:rsidR="00050F1B" w:rsidRPr="002D7A20" w:rsidRDefault="00E42165" w:rsidP="002D7A20">
            <w:pPr>
              <w:suppressAutoHyphens/>
              <w:spacing w:line="240" w:lineRule="auto"/>
              <w:ind w:firstLine="0"/>
              <w:contextualSpacing/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>
              <w:rPr>
                <w:rFonts w:ascii="Times New Roman" w:eastAsia="Courier New" w:hAnsi="Times New Roman" w:cs="Times New Roman"/>
                <w:b/>
                <w:sz w:val="20"/>
                <w:szCs w:val="20"/>
              </w:rPr>
              <w:t>Splitting items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36C738" w14:textId="77777777" w:rsidR="00050F1B" w:rsidRPr="002D7A20" w:rsidRDefault="00050F1B" w:rsidP="007C3D08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D7A2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8593E5" w14:textId="77777777" w:rsidR="00050F1B" w:rsidRPr="002D7A20" w:rsidRDefault="00050F1B" w:rsidP="007C3D08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D7A20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87AF40" w14:textId="77777777" w:rsidR="00050F1B" w:rsidRPr="002D7A20" w:rsidRDefault="00050F1B" w:rsidP="007C3D08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D7A20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050F1B" w:rsidRPr="002D7A20" w14:paraId="11085B0D" w14:textId="77777777" w:rsidTr="00050F1B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536E83" w14:textId="785EAF83" w:rsidR="00050F1B" w:rsidRPr="002D7A20" w:rsidRDefault="00E42165" w:rsidP="002D7A20">
            <w:pPr>
              <w:suppressAutoHyphens/>
              <w:spacing w:line="240" w:lineRule="auto"/>
              <w:ind w:firstLine="0"/>
              <w:contextualSpacing/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>
              <w:rPr>
                <w:rFonts w:ascii="Times New Roman" w:eastAsia="Courier New" w:hAnsi="Times New Roman" w:cs="Times New Roman"/>
                <w:b/>
                <w:sz w:val="20"/>
                <w:szCs w:val="20"/>
              </w:rPr>
              <w:t>Creating a Course object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C384D6" w14:textId="77777777" w:rsidR="00050F1B" w:rsidRPr="002D7A20" w:rsidRDefault="00050F1B" w:rsidP="007C3D08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D7A2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CBD94A" w14:textId="7C86DE15" w:rsidR="00050F1B" w:rsidRPr="002D7A20" w:rsidRDefault="00E42165" w:rsidP="007C3D08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5BB3AB" w14:textId="4BAF2607" w:rsidR="00050F1B" w:rsidRPr="002D7A20" w:rsidRDefault="00E42165" w:rsidP="007C3D08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050F1B" w:rsidRPr="002D7A20" w14:paraId="6403C216" w14:textId="77777777" w:rsidTr="00050F1B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99B07B" w14:textId="09A8337F" w:rsidR="00050F1B" w:rsidRPr="002D7A20" w:rsidRDefault="00E42165" w:rsidP="002D7A20">
            <w:pPr>
              <w:suppressAutoHyphens/>
              <w:spacing w:line="240" w:lineRule="auto"/>
              <w:ind w:firstLine="0"/>
              <w:contextualSpacing/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>
              <w:rPr>
                <w:rFonts w:ascii="Times New Roman" w:eastAsia="Courier New" w:hAnsi="Times New Roman" w:cs="Times New Roman"/>
                <w:b/>
                <w:sz w:val="20"/>
                <w:szCs w:val="20"/>
              </w:rPr>
              <w:t>Adding Course to vector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141F5A" w14:textId="77777777" w:rsidR="00050F1B" w:rsidRPr="002D7A20" w:rsidRDefault="00050F1B" w:rsidP="007C3D08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D7A2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0369CF" w14:textId="77777777" w:rsidR="00050F1B" w:rsidRPr="002D7A20" w:rsidRDefault="00050F1B" w:rsidP="007C3D08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D7A20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FEE0D3" w14:textId="77777777" w:rsidR="00050F1B" w:rsidRPr="002D7A20" w:rsidRDefault="00050F1B" w:rsidP="007C3D08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D7A20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050F1B" w:rsidRPr="002D7A20" w14:paraId="38A89869" w14:textId="77777777" w:rsidTr="00050F1B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39B21C" w14:textId="5FF73C4F" w:rsidR="00050F1B" w:rsidRPr="002D7A20" w:rsidRDefault="00E42165" w:rsidP="002D7A20">
            <w:pPr>
              <w:suppressAutoHyphens/>
              <w:spacing w:line="240" w:lineRule="auto"/>
              <w:ind w:firstLine="0"/>
              <w:contextualSpacing/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>
              <w:rPr>
                <w:rFonts w:ascii="Times New Roman" w:eastAsia="Courier New" w:hAnsi="Times New Roman" w:cs="Times New Roman"/>
                <w:b/>
                <w:sz w:val="20"/>
                <w:szCs w:val="20"/>
              </w:rPr>
              <w:t>Print course information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72E07E" w14:textId="42A6402A" w:rsidR="00050F1B" w:rsidRPr="002D7A20" w:rsidRDefault="00E42165" w:rsidP="007C3D08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1B3995" w14:textId="77777777" w:rsidR="00050F1B" w:rsidRPr="002D7A20" w:rsidRDefault="00050F1B" w:rsidP="007C3D08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D7A20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7CF3FA" w14:textId="77777777" w:rsidR="00050F1B" w:rsidRPr="002D7A20" w:rsidRDefault="00050F1B" w:rsidP="007C3D08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D7A20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050F1B" w:rsidRPr="002D7A20" w14:paraId="353A5BEE" w14:textId="77777777" w:rsidTr="00050F1B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EBBEC6" w14:textId="77777777" w:rsidR="00050F1B" w:rsidRPr="002D7A20" w:rsidRDefault="00050F1B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7A20">
              <w:rPr>
                <w:rFonts w:ascii="Times New Roman" w:hAnsi="Times New Roman" w:cs="Times New Roman"/>
                <w:b/>
                <w:sz w:val="20"/>
                <w:szCs w:val="20"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02887A" w14:textId="096932F8" w:rsidR="00050F1B" w:rsidRPr="002D7A20" w:rsidRDefault="00FB5BA6" w:rsidP="002D7A20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050F1B" w:rsidRPr="002D7A20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050F1B" w:rsidRPr="002D7A20" w14:paraId="751FA94B" w14:textId="77777777" w:rsidTr="00050F1B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E5885D" w14:textId="77777777" w:rsidR="00050F1B" w:rsidRPr="002D7A20" w:rsidRDefault="00050F1B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7A20">
              <w:rPr>
                <w:rFonts w:ascii="Times New Roman" w:hAnsi="Times New Roman" w:cs="Times New Roman"/>
                <w:b/>
                <w:sz w:val="20"/>
                <w:szCs w:val="20"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AD1586" w14:textId="77777777" w:rsidR="00050F1B" w:rsidRPr="002D7A20" w:rsidRDefault="00050F1B" w:rsidP="002D7A20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D7A20">
              <w:rPr>
                <w:rFonts w:ascii="Times New Roman" w:hAnsi="Times New Roman" w:cs="Times New Roman"/>
                <w:sz w:val="20"/>
                <w:szCs w:val="20"/>
              </w:rPr>
              <w:t>O(n)</w:t>
            </w:r>
          </w:p>
        </w:tc>
      </w:tr>
    </w:tbl>
    <w:p w14:paraId="124D1D0E" w14:textId="77777777" w:rsidR="00050F1B" w:rsidRPr="002D7A20" w:rsidRDefault="00050F1B" w:rsidP="00050F1B">
      <w:pPr>
        <w:spacing w:after="160" w:line="259" w:lineRule="auto"/>
        <w:ind w:firstLine="0"/>
        <w:rPr>
          <w:rFonts w:ascii="Times New Roman" w:hAnsi="Times New Roman" w:cs="Times New Roman"/>
          <w:sz w:val="20"/>
          <w:szCs w:val="20"/>
        </w:rPr>
      </w:pPr>
    </w:p>
    <w:p w14:paraId="50ACDB95" w14:textId="73D107E3" w:rsidR="00B261E8" w:rsidRPr="002D7A20" w:rsidRDefault="002D7A20" w:rsidP="002D7A20">
      <w:pPr>
        <w:spacing w:line="240" w:lineRule="auto"/>
        <w:ind w:firstLine="0"/>
        <w:rPr>
          <w:rFonts w:ascii="Times New Roman" w:hAnsi="Times New Roman" w:cs="Times New Roman"/>
          <w:b/>
          <w:bCs/>
          <w:sz w:val="20"/>
          <w:szCs w:val="20"/>
        </w:rPr>
      </w:pPr>
      <w:r w:rsidRPr="002D7A20">
        <w:rPr>
          <w:rFonts w:ascii="Times New Roman" w:hAnsi="Times New Roman" w:cs="Times New Roman"/>
          <w:b/>
          <w:bCs/>
          <w:sz w:val="20"/>
          <w:szCs w:val="20"/>
        </w:rPr>
        <w:t>Hash Table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345"/>
        <w:gridCol w:w="980"/>
      </w:tblGrid>
      <w:tr w:rsidR="002D7A20" w:rsidRPr="002D7A20" w14:paraId="23322B1A" w14:textId="77777777" w:rsidTr="002D7A20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EB2B64" w14:textId="77777777" w:rsidR="002D7A20" w:rsidRPr="002D7A20" w:rsidRDefault="002D7A20" w:rsidP="002D7A20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7A20">
              <w:rPr>
                <w:rFonts w:ascii="Times New Roman" w:hAnsi="Times New Roman" w:cs="Times New Roman"/>
                <w:b/>
                <w:sz w:val="20"/>
                <w:szCs w:val="20"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EC50D4" w14:textId="77777777" w:rsidR="002D7A20" w:rsidRPr="002D7A20" w:rsidRDefault="002D7A20" w:rsidP="002D7A20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7A20">
              <w:rPr>
                <w:rFonts w:ascii="Times New Roman" w:hAnsi="Times New Roman" w:cs="Times New Roman"/>
                <w:b/>
                <w:sz w:val="20"/>
                <w:szCs w:val="20"/>
              </w:rPr>
              <w:t>Line Cost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E5A305" w14:textId="77777777" w:rsidR="002D7A20" w:rsidRPr="002D7A20" w:rsidRDefault="002D7A20" w:rsidP="002D7A20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7A20">
              <w:rPr>
                <w:rFonts w:ascii="Times New Roman" w:hAnsi="Times New Roman" w:cs="Times New Roman"/>
                <w:b/>
                <w:sz w:val="20"/>
                <w:szCs w:val="20"/>
              </w:rPr>
              <w:t># Times Executes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ABADAA" w14:textId="77777777" w:rsidR="002D7A20" w:rsidRPr="002D7A20" w:rsidRDefault="002D7A20" w:rsidP="002D7A20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7A20">
              <w:rPr>
                <w:rFonts w:ascii="Times New Roman" w:hAnsi="Times New Roman" w:cs="Times New Roman"/>
                <w:b/>
                <w:sz w:val="20"/>
                <w:szCs w:val="20"/>
              </w:rPr>
              <w:t>Total Cost</w:t>
            </w:r>
          </w:p>
        </w:tc>
      </w:tr>
      <w:tr w:rsidR="002D7A20" w:rsidRPr="002D7A20" w14:paraId="4C906085" w14:textId="77777777" w:rsidTr="002D7A2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AC3DD7" w14:textId="58A3DC98" w:rsidR="002D7A20" w:rsidRPr="002D7A20" w:rsidRDefault="00E42165" w:rsidP="002D7A20">
            <w:pPr>
              <w:suppressAutoHyphens/>
              <w:spacing w:line="240" w:lineRule="auto"/>
              <w:ind w:firstLine="0"/>
              <w:contextualSpacing/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>
              <w:rPr>
                <w:rFonts w:ascii="Times New Roman" w:eastAsia="Courier New" w:hAnsi="Times New Roman" w:cs="Times New Roman"/>
                <w:b/>
                <w:sz w:val="20"/>
                <w:szCs w:val="20"/>
              </w:rPr>
              <w:t>For each line in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CD4031" w14:textId="77777777" w:rsidR="002D7A20" w:rsidRPr="002D7A20" w:rsidRDefault="002D7A20" w:rsidP="007C3D08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D7A2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245E88" w14:textId="77777777" w:rsidR="002D7A20" w:rsidRPr="002D7A20" w:rsidRDefault="002D7A20" w:rsidP="007C3D08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D7A20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4B733A" w14:textId="5AEE124C" w:rsidR="002D7A20" w:rsidRPr="002D7A20" w:rsidRDefault="00E42165" w:rsidP="007C3D08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2D7A20" w:rsidRPr="002D7A20" w14:paraId="3661DC78" w14:textId="77777777" w:rsidTr="002D7A2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D3B019" w14:textId="7F16BA78" w:rsidR="002D7A20" w:rsidRPr="002D7A20" w:rsidRDefault="00C31D2D" w:rsidP="002D7A20">
            <w:pPr>
              <w:suppressAutoHyphens/>
              <w:spacing w:line="240" w:lineRule="auto"/>
              <w:ind w:firstLine="0"/>
              <w:contextualSpacing/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>
              <w:rPr>
                <w:rFonts w:ascii="Times New Roman" w:eastAsia="Courier New" w:hAnsi="Times New Roman" w:cs="Times New Roman"/>
                <w:b/>
                <w:sz w:val="20"/>
                <w:szCs w:val="20"/>
              </w:rPr>
              <w:t>Splitting items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178A7F" w14:textId="77777777" w:rsidR="002D7A20" w:rsidRPr="002D7A20" w:rsidRDefault="002D7A20" w:rsidP="007C3D08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D7A2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28F4B2" w14:textId="77777777" w:rsidR="002D7A20" w:rsidRPr="002D7A20" w:rsidRDefault="002D7A20" w:rsidP="007C3D08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D7A20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3FF9E0" w14:textId="224FF707" w:rsidR="002D7A20" w:rsidRPr="002D7A20" w:rsidRDefault="00E42165" w:rsidP="007C3D08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2D7A20" w:rsidRPr="002D7A20" w14:paraId="4F09DA9A" w14:textId="77777777" w:rsidTr="002D7A2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53B61E" w14:textId="43CC8232" w:rsidR="002D7A20" w:rsidRPr="002D7A20" w:rsidRDefault="00C31D2D" w:rsidP="002D7A20">
            <w:pPr>
              <w:suppressAutoHyphens/>
              <w:spacing w:line="240" w:lineRule="auto"/>
              <w:ind w:firstLine="0"/>
              <w:contextualSpacing/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>
              <w:rPr>
                <w:rFonts w:ascii="Times New Roman" w:eastAsia="Courier New" w:hAnsi="Times New Roman" w:cs="Times New Roman"/>
                <w:b/>
                <w:sz w:val="20"/>
                <w:szCs w:val="20"/>
              </w:rPr>
              <w:t>Creating a Course object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7E8487" w14:textId="77777777" w:rsidR="002D7A20" w:rsidRPr="002D7A20" w:rsidRDefault="002D7A20" w:rsidP="007C3D08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D7A2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AEEA8A" w14:textId="7B4178D8" w:rsidR="002D7A20" w:rsidRPr="002D7A20" w:rsidRDefault="00E42165" w:rsidP="007C3D08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686C26" w14:textId="41564AF3" w:rsidR="002D7A20" w:rsidRPr="002D7A20" w:rsidRDefault="00E42165" w:rsidP="007C3D08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2D7A20" w:rsidRPr="002D7A20" w14:paraId="5C3D1416" w14:textId="77777777" w:rsidTr="002D7A2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1415E5" w14:textId="14DB1C1A" w:rsidR="002D7A20" w:rsidRPr="002D7A20" w:rsidRDefault="007C3D08" w:rsidP="002D7A20">
            <w:pPr>
              <w:suppressAutoHyphens/>
              <w:spacing w:line="240" w:lineRule="auto"/>
              <w:ind w:firstLine="0"/>
              <w:contextualSpacing/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>
              <w:rPr>
                <w:rFonts w:ascii="Times New Roman" w:eastAsia="Courier New" w:hAnsi="Times New Roman" w:cs="Times New Roman"/>
                <w:b/>
                <w:sz w:val="20"/>
                <w:szCs w:val="20"/>
              </w:rPr>
              <w:t>Adding Course to Hash Table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98C4C3" w14:textId="77777777" w:rsidR="002D7A20" w:rsidRPr="002D7A20" w:rsidRDefault="002D7A20" w:rsidP="007C3D08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D7A2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C14D20" w14:textId="77777777" w:rsidR="002D7A20" w:rsidRPr="002D7A20" w:rsidRDefault="002D7A20" w:rsidP="007C3D08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D7A20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B887C2" w14:textId="00A83EA6" w:rsidR="002D7A20" w:rsidRPr="002D7A20" w:rsidRDefault="00E42165" w:rsidP="007C3D08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2D7A20" w:rsidRPr="002D7A20" w14:paraId="4ADEC311" w14:textId="77777777" w:rsidTr="002D7A2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387E70" w14:textId="68C9C9B4" w:rsidR="002D7A20" w:rsidRPr="002D7A20" w:rsidRDefault="002D7A20" w:rsidP="002D7A20">
            <w:pPr>
              <w:suppressAutoHyphens/>
              <w:spacing w:line="240" w:lineRule="auto"/>
              <w:ind w:firstLine="0"/>
              <w:contextualSpacing/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2D7A20">
              <w:rPr>
                <w:rFonts w:ascii="Times New Roman" w:eastAsia="Courier New" w:hAnsi="Times New Roman" w:cs="Times New Roman"/>
                <w:b/>
                <w:sz w:val="20"/>
                <w:szCs w:val="20"/>
              </w:rPr>
              <w:t>print the prerequisite course information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575E7C" w14:textId="77777777" w:rsidR="002D7A20" w:rsidRPr="002D7A20" w:rsidRDefault="002D7A20" w:rsidP="007C3D08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D7A2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D0A60B" w14:textId="77777777" w:rsidR="002D7A20" w:rsidRPr="002D7A20" w:rsidRDefault="002D7A20" w:rsidP="007C3D08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D7A20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7EDC86" w14:textId="055FB7E8" w:rsidR="002D7A20" w:rsidRPr="002D7A20" w:rsidRDefault="00E42165" w:rsidP="007C3D08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2D7A20" w:rsidRPr="002D7A20" w14:paraId="369058BC" w14:textId="77777777" w:rsidTr="002D7A20">
        <w:trPr>
          <w:cantSplit/>
        </w:trPr>
        <w:tc>
          <w:tcPr>
            <w:tcW w:w="69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EE3A77" w14:textId="77777777" w:rsidR="002D7A20" w:rsidRPr="002D7A20" w:rsidRDefault="002D7A20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7A20">
              <w:rPr>
                <w:rFonts w:ascii="Times New Roman" w:hAnsi="Times New Roman" w:cs="Times New Roman"/>
                <w:b/>
                <w:sz w:val="20"/>
                <w:szCs w:val="20"/>
              </w:rPr>
              <w:t>Total Cost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45D885" w14:textId="2FE8A5A8" w:rsidR="002D7A20" w:rsidRPr="002D7A20" w:rsidRDefault="00E42165" w:rsidP="002D7A20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2D7A20" w:rsidRPr="002D7A20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+5</w:t>
            </w:r>
          </w:p>
        </w:tc>
      </w:tr>
      <w:tr w:rsidR="002D7A20" w:rsidRPr="002D7A20" w14:paraId="0222E8C9" w14:textId="77777777" w:rsidTr="002D7A20">
        <w:trPr>
          <w:cantSplit/>
        </w:trPr>
        <w:tc>
          <w:tcPr>
            <w:tcW w:w="69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A8E5DC" w14:textId="77777777" w:rsidR="002D7A20" w:rsidRPr="002D7A20" w:rsidRDefault="002D7A20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7A20">
              <w:rPr>
                <w:rFonts w:ascii="Times New Roman" w:hAnsi="Times New Roman" w:cs="Times New Roman"/>
                <w:b/>
                <w:sz w:val="20"/>
                <w:szCs w:val="20"/>
              </w:rPr>
              <w:t>Runtime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87004A" w14:textId="353E179B" w:rsidR="002D7A20" w:rsidRPr="002D7A20" w:rsidRDefault="002D7A20" w:rsidP="002D7A20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D7A20">
              <w:rPr>
                <w:rFonts w:ascii="Times New Roman" w:hAnsi="Times New Roman" w:cs="Times New Roman"/>
                <w:sz w:val="20"/>
                <w:szCs w:val="20"/>
              </w:rPr>
              <w:t>O(</w:t>
            </w:r>
            <w:proofErr w:type="gramEnd"/>
            <w:r w:rsidR="007C3D0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2D7A2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6CB28C2E" w14:textId="77777777" w:rsidR="002D7A20" w:rsidRPr="002D7A20" w:rsidRDefault="002D7A20" w:rsidP="002D7A20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607A2E9" w14:textId="59366445" w:rsidR="002D7A20" w:rsidRPr="002D7A20" w:rsidRDefault="002D7A20" w:rsidP="002D7A20">
      <w:pPr>
        <w:spacing w:line="240" w:lineRule="auto"/>
        <w:ind w:firstLine="0"/>
        <w:rPr>
          <w:rFonts w:ascii="Times New Roman" w:hAnsi="Times New Roman" w:cs="Times New Roman"/>
          <w:b/>
          <w:bCs/>
          <w:sz w:val="20"/>
          <w:szCs w:val="20"/>
        </w:rPr>
      </w:pPr>
      <w:r w:rsidRPr="002D7A20">
        <w:rPr>
          <w:rFonts w:ascii="Times New Roman" w:hAnsi="Times New Roman" w:cs="Times New Roman"/>
          <w:b/>
          <w:bCs/>
          <w:sz w:val="20"/>
          <w:szCs w:val="20"/>
        </w:rPr>
        <w:t>Binary Search Tree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2D7A20" w:rsidRPr="002D7A20" w14:paraId="2FDB5F08" w14:textId="77777777" w:rsidTr="002D7A20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CC98F4" w14:textId="77777777" w:rsidR="002D7A20" w:rsidRPr="002D7A20" w:rsidRDefault="002D7A20" w:rsidP="002D7A20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7A20">
              <w:rPr>
                <w:rFonts w:ascii="Times New Roman" w:hAnsi="Times New Roman" w:cs="Times New Roman"/>
                <w:b/>
                <w:sz w:val="20"/>
                <w:szCs w:val="20"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14BFA0" w14:textId="77777777" w:rsidR="002D7A20" w:rsidRPr="002D7A20" w:rsidRDefault="002D7A20" w:rsidP="002D7A20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7A20">
              <w:rPr>
                <w:rFonts w:ascii="Times New Roman" w:hAnsi="Times New Roman" w:cs="Times New Roman"/>
                <w:b/>
                <w:sz w:val="20"/>
                <w:szCs w:val="20"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08480B" w14:textId="77777777" w:rsidR="002D7A20" w:rsidRPr="002D7A20" w:rsidRDefault="002D7A20" w:rsidP="002D7A20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7A20">
              <w:rPr>
                <w:rFonts w:ascii="Times New Roman" w:hAnsi="Times New Roman" w:cs="Times New Roman"/>
                <w:b/>
                <w:sz w:val="20"/>
                <w:szCs w:val="20"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C0D5EA" w14:textId="77777777" w:rsidR="002D7A20" w:rsidRPr="002D7A20" w:rsidRDefault="002D7A20" w:rsidP="002D7A20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7A20">
              <w:rPr>
                <w:rFonts w:ascii="Times New Roman" w:hAnsi="Times New Roman" w:cs="Times New Roman"/>
                <w:b/>
                <w:sz w:val="20"/>
                <w:szCs w:val="20"/>
              </w:rPr>
              <w:t>Total Cost</w:t>
            </w:r>
          </w:p>
        </w:tc>
      </w:tr>
      <w:tr w:rsidR="002D7A20" w:rsidRPr="002D7A20" w14:paraId="4A764852" w14:textId="77777777" w:rsidTr="002D7A2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D9747A" w14:textId="77777777" w:rsidR="002D7A20" w:rsidRPr="002D7A20" w:rsidRDefault="002D7A20" w:rsidP="002D7A20">
            <w:pPr>
              <w:suppressAutoHyphens/>
              <w:spacing w:line="240" w:lineRule="auto"/>
              <w:ind w:firstLine="0"/>
              <w:contextualSpacing/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2D7A20">
              <w:rPr>
                <w:rFonts w:ascii="Times New Roman" w:eastAsia="Courier New" w:hAnsi="Times New Roman" w:cs="Times New Roman"/>
                <w:b/>
                <w:sz w:val="20"/>
                <w:szCs w:val="20"/>
              </w:rPr>
              <w:t>for all courses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561322" w14:textId="77777777" w:rsidR="002D7A20" w:rsidRPr="002D7A20" w:rsidRDefault="002D7A20" w:rsidP="007C3D08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D7A2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28DCA4" w14:textId="1A91E2AC" w:rsidR="002D7A20" w:rsidRPr="002D7A20" w:rsidRDefault="00C75118" w:rsidP="007C3D08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A53886" w14:textId="05BC31CF" w:rsidR="002D7A20" w:rsidRPr="002D7A20" w:rsidRDefault="007C3D08" w:rsidP="007C3D08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C3D08">
              <w:rPr>
                <w:rFonts w:ascii="Times New Roman" w:hAnsi="Times New Roman" w:cs="Times New Roman"/>
                <w:sz w:val="20"/>
                <w:szCs w:val="20"/>
              </w:rPr>
              <w:t>log n</w:t>
            </w:r>
          </w:p>
        </w:tc>
      </w:tr>
      <w:tr w:rsidR="002D7A20" w:rsidRPr="002D7A20" w14:paraId="1883762C" w14:textId="77777777" w:rsidTr="002D7A2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C141E3" w14:textId="136369A9" w:rsidR="002D7A20" w:rsidRPr="002D7A20" w:rsidRDefault="007C3D08" w:rsidP="002D7A20">
            <w:pPr>
              <w:suppressAutoHyphens/>
              <w:spacing w:line="240" w:lineRule="auto"/>
              <w:ind w:firstLine="0"/>
              <w:contextualSpacing/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>
              <w:rPr>
                <w:rFonts w:ascii="Times New Roman" w:eastAsia="Courier New" w:hAnsi="Times New Roman" w:cs="Times New Roman"/>
                <w:b/>
                <w:sz w:val="20"/>
                <w:szCs w:val="20"/>
              </w:rPr>
              <w:t>Splitting items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0981F9" w14:textId="77777777" w:rsidR="002D7A20" w:rsidRPr="002D7A20" w:rsidRDefault="002D7A20" w:rsidP="007C3D08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D7A2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CC0580" w14:textId="555B5D1A" w:rsidR="002D7A20" w:rsidRPr="002D7A20" w:rsidRDefault="00421F35" w:rsidP="007C3D08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FBC363" w14:textId="76F04E79" w:rsidR="002D7A20" w:rsidRPr="002D7A20" w:rsidRDefault="00C75118" w:rsidP="007C3D08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D7A20" w:rsidRPr="002D7A20" w14:paraId="4B75048F" w14:textId="77777777" w:rsidTr="002D7A2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593B39" w14:textId="375F0D26" w:rsidR="002D7A20" w:rsidRPr="002D7A20" w:rsidRDefault="007C3D08" w:rsidP="002D7A20">
            <w:pPr>
              <w:suppressAutoHyphens/>
              <w:spacing w:line="240" w:lineRule="auto"/>
              <w:ind w:firstLine="0"/>
              <w:contextualSpacing/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>
              <w:rPr>
                <w:rFonts w:ascii="Times New Roman" w:eastAsia="Courier New" w:hAnsi="Times New Roman" w:cs="Times New Roman"/>
                <w:b/>
                <w:sz w:val="20"/>
                <w:szCs w:val="20"/>
              </w:rPr>
              <w:t>Creating Course object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41A6E4" w14:textId="77777777" w:rsidR="002D7A20" w:rsidRPr="002D7A20" w:rsidRDefault="002D7A20" w:rsidP="007C3D08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D7A2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AC409B" w14:textId="4B61825C" w:rsidR="002D7A20" w:rsidRPr="002D7A20" w:rsidRDefault="00421F35" w:rsidP="007C3D08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377AF5" w14:textId="77777777" w:rsidR="002D7A20" w:rsidRPr="002D7A20" w:rsidRDefault="002D7A20" w:rsidP="007C3D08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D7A2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D7A20" w:rsidRPr="002D7A20" w14:paraId="59BA32DF" w14:textId="77777777" w:rsidTr="002D7A2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3CCFF1" w14:textId="47864C27" w:rsidR="002D7A20" w:rsidRPr="002D7A20" w:rsidRDefault="007C3D08" w:rsidP="002D7A20">
            <w:pPr>
              <w:suppressAutoHyphens/>
              <w:spacing w:line="240" w:lineRule="auto"/>
              <w:ind w:firstLine="0"/>
              <w:contextualSpacing/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>
              <w:rPr>
                <w:rFonts w:ascii="Times New Roman" w:eastAsia="Courier New" w:hAnsi="Times New Roman" w:cs="Times New Roman"/>
                <w:b/>
                <w:sz w:val="20"/>
                <w:szCs w:val="20"/>
              </w:rPr>
              <w:t>Inserting Course to Tree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024344" w14:textId="669EBC41" w:rsidR="002D7A20" w:rsidRPr="002D7A20" w:rsidRDefault="00421F35" w:rsidP="007C3D08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 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DB6511" w14:textId="11EF6B7B" w:rsidR="002D7A20" w:rsidRPr="002D7A20" w:rsidRDefault="00421F35" w:rsidP="007C3D08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C0FD16" w14:textId="5EF43AD2" w:rsidR="002D7A20" w:rsidRPr="002D7A20" w:rsidRDefault="00421F35" w:rsidP="007C3D08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D7A20" w:rsidRPr="002D7A20" w14:paraId="4369D232" w14:textId="77777777" w:rsidTr="002D7A2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3E74D8" w14:textId="358657EF" w:rsidR="002D7A20" w:rsidRPr="002D7A20" w:rsidRDefault="002D7A20" w:rsidP="002D7A20">
            <w:pPr>
              <w:suppressAutoHyphens/>
              <w:spacing w:line="240" w:lineRule="auto"/>
              <w:ind w:firstLine="0"/>
              <w:contextualSpacing/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2D7A20">
              <w:rPr>
                <w:rFonts w:ascii="Times New Roman" w:eastAsia="Courier New" w:hAnsi="Times New Roman" w:cs="Times New Roman"/>
                <w:b/>
                <w:sz w:val="20"/>
                <w:szCs w:val="20"/>
              </w:rPr>
              <w:t>print the prerequisite course information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156886" w14:textId="77777777" w:rsidR="002D7A20" w:rsidRPr="002D7A20" w:rsidRDefault="002D7A20" w:rsidP="007C3D08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D7A2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579F4A" w14:textId="77777777" w:rsidR="002D7A20" w:rsidRPr="002D7A20" w:rsidRDefault="002D7A20" w:rsidP="007C3D08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D7A20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86C614" w14:textId="3B9CABCF" w:rsidR="002D7A20" w:rsidRPr="002D7A20" w:rsidRDefault="00421F35" w:rsidP="007C3D08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D7A20" w:rsidRPr="002D7A20" w14:paraId="0070FF08" w14:textId="77777777" w:rsidTr="002D7A20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B1956A" w14:textId="77777777" w:rsidR="002D7A20" w:rsidRPr="002D7A20" w:rsidRDefault="002D7A20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7A20">
              <w:rPr>
                <w:rFonts w:ascii="Times New Roman" w:hAnsi="Times New Roman" w:cs="Times New Roman"/>
                <w:b/>
                <w:sz w:val="20"/>
                <w:szCs w:val="20"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BDE7C3" w14:textId="79CC113A" w:rsidR="002D7A20" w:rsidRPr="002D7A20" w:rsidRDefault="00421F35" w:rsidP="002D7A20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 n + 3</w:t>
            </w:r>
          </w:p>
        </w:tc>
      </w:tr>
      <w:tr w:rsidR="002D7A20" w:rsidRPr="002D7A20" w14:paraId="1859CF27" w14:textId="77777777" w:rsidTr="002D7A20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F48B8F" w14:textId="77777777" w:rsidR="002D7A20" w:rsidRPr="002D7A20" w:rsidRDefault="002D7A20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7A20">
              <w:rPr>
                <w:rFonts w:ascii="Times New Roman" w:hAnsi="Times New Roman" w:cs="Times New Roman"/>
                <w:b/>
                <w:sz w:val="20"/>
                <w:szCs w:val="20"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9AA287" w14:textId="049AC9E4" w:rsidR="002D7A20" w:rsidRPr="002D7A20" w:rsidRDefault="007C3D08" w:rsidP="002D7A20">
            <w:pPr>
              <w:widowControl w:val="0"/>
              <w:suppressAutoHyphens/>
              <w:spacing w:line="240" w:lineRule="auto"/>
              <w:ind w:firstLine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C3D08">
              <w:rPr>
                <w:rFonts w:ascii="Times New Roman" w:hAnsi="Times New Roman" w:cs="Times New Roman"/>
                <w:sz w:val="20"/>
                <w:szCs w:val="20"/>
              </w:rPr>
              <w:t>O(</w:t>
            </w:r>
            <w:proofErr w:type="gramEnd"/>
            <w:r w:rsidR="00421F35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Pr="007C3D08">
              <w:rPr>
                <w:rFonts w:ascii="Times New Roman" w:hAnsi="Times New Roman" w:cs="Times New Roman"/>
                <w:sz w:val="20"/>
                <w:szCs w:val="20"/>
              </w:rPr>
              <w:t>og n)</w:t>
            </w:r>
          </w:p>
        </w:tc>
      </w:tr>
    </w:tbl>
    <w:p w14:paraId="36E22050" w14:textId="77777777" w:rsidR="002D7A20" w:rsidRPr="00B261E8" w:rsidRDefault="002D7A20" w:rsidP="002D7A20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2D7A20" w:rsidRPr="00B261E8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DEBAA" w14:textId="77777777" w:rsidR="00074CA7" w:rsidRDefault="00074CA7">
      <w:pPr>
        <w:spacing w:line="240" w:lineRule="auto"/>
      </w:pPr>
      <w:r>
        <w:separator/>
      </w:r>
    </w:p>
  </w:endnote>
  <w:endnote w:type="continuationSeparator" w:id="0">
    <w:p w14:paraId="155EE5A3" w14:textId="77777777" w:rsidR="00074CA7" w:rsidRDefault="00074CA7">
      <w:pPr>
        <w:spacing w:line="240" w:lineRule="auto"/>
      </w:pPr>
      <w:r>
        <w:continuationSeparator/>
      </w:r>
    </w:p>
  </w:endnote>
  <w:endnote w:type="continuationNotice" w:id="1">
    <w:p w14:paraId="2BDA0644" w14:textId="77777777" w:rsidR="00074CA7" w:rsidRDefault="00074CA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15C823E0" w14:textId="77777777" w:rsidTr="733B038C">
      <w:tc>
        <w:tcPr>
          <w:tcW w:w="3120" w:type="dxa"/>
        </w:tcPr>
        <w:p w14:paraId="38D0A8B2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37E48729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55220935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3A151840" w14:textId="77777777" w:rsidR="733B038C" w:rsidRDefault="733B038C" w:rsidP="733B0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1910EB1B" w14:textId="77777777" w:rsidTr="733B038C">
      <w:tc>
        <w:tcPr>
          <w:tcW w:w="3120" w:type="dxa"/>
        </w:tcPr>
        <w:p w14:paraId="300F4DE7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562C764D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02C34A95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39182E66" w14:textId="77777777" w:rsidR="733B038C" w:rsidRDefault="733B038C" w:rsidP="733B0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06EA4" w14:textId="77777777" w:rsidR="00074CA7" w:rsidRDefault="00074CA7">
      <w:pPr>
        <w:spacing w:line="240" w:lineRule="auto"/>
      </w:pPr>
      <w:r>
        <w:separator/>
      </w:r>
    </w:p>
  </w:footnote>
  <w:footnote w:type="continuationSeparator" w:id="0">
    <w:p w14:paraId="49DE8617" w14:textId="77777777" w:rsidR="00074CA7" w:rsidRDefault="00074CA7">
      <w:pPr>
        <w:spacing w:line="240" w:lineRule="auto"/>
      </w:pPr>
      <w:r>
        <w:continuationSeparator/>
      </w:r>
    </w:p>
  </w:footnote>
  <w:footnote w:type="continuationNotice" w:id="1">
    <w:p w14:paraId="206E2500" w14:textId="77777777" w:rsidR="00074CA7" w:rsidRDefault="00074CA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04DBE" w14:paraId="69AD9B3A" w14:textId="77777777" w:rsidTr="008830C9">
      <w:tc>
        <w:tcPr>
          <w:tcW w:w="3120" w:type="dxa"/>
        </w:tcPr>
        <w:p w14:paraId="1B24FE56" w14:textId="18E95455" w:rsidR="0077591D" w:rsidRDefault="0077591D" w:rsidP="00604652">
          <w:pPr>
            <w:pStyle w:val="Header"/>
          </w:pPr>
          <w:r>
            <w:t>Project One</w:t>
          </w:r>
        </w:p>
      </w:tc>
      <w:tc>
        <w:tcPr>
          <w:tcW w:w="3120" w:type="dxa"/>
        </w:tcPr>
        <w:p w14:paraId="753DF584" w14:textId="77777777" w:rsidR="00904DBE" w:rsidRDefault="00904DBE" w:rsidP="00904DBE">
          <w:pPr>
            <w:pStyle w:val="Header"/>
            <w:jc w:val="center"/>
          </w:pPr>
        </w:p>
      </w:tc>
      <w:tc>
        <w:tcPr>
          <w:tcW w:w="3120" w:type="dxa"/>
        </w:tcPr>
        <w:p w14:paraId="6500C5B5" w14:textId="77777777" w:rsidR="00904DBE" w:rsidRDefault="00904DBE" w:rsidP="00904DBE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A395D">
            <w:rPr>
              <w:noProof/>
            </w:rPr>
            <w:t>2</w:t>
          </w:r>
          <w:r>
            <w:fldChar w:fldCharType="end"/>
          </w:r>
        </w:p>
      </w:tc>
    </w:tr>
  </w:tbl>
  <w:p w14:paraId="4428DE2E" w14:textId="77777777" w:rsidR="733B038C" w:rsidRDefault="733B038C" w:rsidP="733B03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16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3172"/>
      <w:gridCol w:w="3172"/>
      <w:gridCol w:w="3172"/>
    </w:tblGrid>
    <w:tr w:rsidR="733B038C" w14:paraId="434E435E" w14:textId="77777777" w:rsidTr="00210F5F">
      <w:trPr>
        <w:trHeight w:val="463"/>
      </w:trPr>
      <w:tc>
        <w:tcPr>
          <w:tcW w:w="3172" w:type="dxa"/>
        </w:tcPr>
        <w:p w14:paraId="4CD75026" w14:textId="1BFAE582" w:rsidR="00210F5F" w:rsidRDefault="00210F5F" w:rsidP="00210F5F">
          <w:pPr>
            <w:pStyle w:val="Header"/>
          </w:pPr>
          <w:r w:rsidRPr="00210F5F">
            <w:t xml:space="preserve">CS 300 </w:t>
          </w:r>
          <w:r w:rsidR="0077591D">
            <w:t>Project One</w:t>
          </w:r>
          <w:r w:rsidRPr="00210F5F">
            <w:t xml:space="preserve"> Assignment</w:t>
          </w:r>
        </w:p>
        <w:p w14:paraId="4AFD6B16" w14:textId="1102A46F" w:rsidR="0077591D" w:rsidRPr="00210F5F" w:rsidRDefault="0077591D" w:rsidP="00210F5F">
          <w:pPr>
            <w:pStyle w:val="Header"/>
          </w:pPr>
          <w:r>
            <w:t>Course Pseudocode</w:t>
          </w:r>
        </w:p>
        <w:p w14:paraId="5A230199" w14:textId="513EF148" w:rsidR="733B038C" w:rsidRPr="00FD478C" w:rsidRDefault="733B038C" w:rsidP="00FD478C">
          <w:pPr>
            <w:pStyle w:val="Header"/>
          </w:pPr>
        </w:p>
      </w:tc>
      <w:tc>
        <w:tcPr>
          <w:tcW w:w="3172" w:type="dxa"/>
        </w:tcPr>
        <w:p w14:paraId="0C0133B6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72" w:type="dxa"/>
        </w:tcPr>
        <w:p w14:paraId="25297A87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2C7B3B13" w14:textId="77777777" w:rsidR="733B038C" w:rsidRDefault="733B038C" w:rsidP="733B0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94EF7"/>
    <w:multiLevelType w:val="hybridMultilevel"/>
    <w:tmpl w:val="50ECF9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D25C0"/>
    <w:multiLevelType w:val="multilevel"/>
    <w:tmpl w:val="D986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1298772">
    <w:abstractNumId w:val="1"/>
  </w:num>
  <w:num w:numId="2" w16cid:durableId="2137215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5F"/>
    <w:rsid w:val="00050F1B"/>
    <w:rsid w:val="00074CA7"/>
    <w:rsid w:val="000B4D9F"/>
    <w:rsid w:val="001A1C1B"/>
    <w:rsid w:val="001E09E5"/>
    <w:rsid w:val="001F3AB0"/>
    <w:rsid w:val="00210F5F"/>
    <w:rsid w:val="00261424"/>
    <w:rsid w:val="002C3BE4"/>
    <w:rsid w:val="002D7A20"/>
    <w:rsid w:val="002F7E04"/>
    <w:rsid w:val="00357A02"/>
    <w:rsid w:val="00371BD9"/>
    <w:rsid w:val="00421F35"/>
    <w:rsid w:val="0042207D"/>
    <w:rsid w:val="004C683E"/>
    <w:rsid w:val="00500997"/>
    <w:rsid w:val="00530EF3"/>
    <w:rsid w:val="005936DA"/>
    <w:rsid w:val="00604652"/>
    <w:rsid w:val="00636E2B"/>
    <w:rsid w:val="006C101C"/>
    <w:rsid w:val="006F4709"/>
    <w:rsid w:val="00702B81"/>
    <w:rsid w:val="007056D9"/>
    <w:rsid w:val="00727711"/>
    <w:rsid w:val="0074264E"/>
    <w:rsid w:val="0077591D"/>
    <w:rsid w:val="007920F9"/>
    <w:rsid w:val="00796468"/>
    <w:rsid w:val="007C3D08"/>
    <w:rsid w:val="007D4A2B"/>
    <w:rsid w:val="007E2D6A"/>
    <w:rsid w:val="008078FA"/>
    <w:rsid w:val="00823731"/>
    <w:rsid w:val="00904DBE"/>
    <w:rsid w:val="00952B0D"/>
    <w:rsid w:val="00967559"/>
    <w:rsid w:val="00983805"/>
    <w:rsid w:val="00A03D00"/>
    <w:rsid w:val="00A75901"/>
    <w:rsid w:val="00B0505B"/>
    <w:rsid w:val="00B261E8"/>
    <w:rsid w:val="00B5233A"/>
    <w:rsid w:val="00BA6612"/>
    <w:rsid w:val="00C26C30"/>
    <w:rsid w:val="00C31D2D"/>
    <w:rsid w:val="00C75118"/>
    <w:rsid w:val="00CA1E31"/>
    <w:rsid w:val="00CD7F50"/>
    <w:rsid w:val="00DA395D"/>
    <w:rsid w:val="00DF1ADF"/>
    <w:rsid w:val="00DF3215"/>
    <w:rsid w:val="00E078FD"/>
    <w:rsid w:val="00E23707"/>
    <w:rsid w:val="00E329D7"/>
    <w:rsid w:val="00E42165"/>
    <w:rsid w:val="00E879E7"/>
    <w:rsid w:val="00F43ACD"/>
    <w:rsid w:val="00F941E8"/>
    <w:rsid w:val="00FA4C9E"/>
    <w:rsid w:val="00FB5BA6"/>
    <w:rsid w:val="00FD478C"/>
    <w:rsid w:val="00FF18E5"/>
    <w:rsid w:val="00FF1E90"/>
    <w:rsid w:val="02B84D5B"/>
    <w:rsid w:val="0D043988"/>
    <w:rsid w:val="0F5677D9"/>
    <w:rsid w:val="211A0CBD"/>
    <w:rsid w:val="26E400E3"/>
    <w:rsid w:val="2A8439C5"/>
    <w:rsid w:val="31C3BEDA"/>
    <w:rsid w:val="3A62D598"/>
    <w:rsid w:val="4B67EC07"/>
    <w:rsid w:val="5643BF48"/>
    <w:rsid w:val="576062CF"/>
    <w:rsid w:val="5E87343A"/>
    <w:rsid w:val="6E98F034"/>
    <w:rsid w:val="709762D6"/>
    <w:rsid w:val="717E282B"/>
    <w:rsid w:val="72E609EB"/>
    <w:rsid w:val="733B038C"/>
    <w:rsid w:val="74440036"/>
    <w:rsid w:val="7F8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7055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A2B"/>
    <w:pPr>
      <w:spacing w:after="0" w:line="48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4A2B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A2B"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A2B"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A2B"/>
    <w:pPr>
      <w:ind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A2B"/>
    <w:pPr>
      <w:ind w:firstLine="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A2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7D4A2B"/>
  </w:style>
  <w:style w:type="paragraph" w:styleId="Header">
    <w:name w:val="header"/>
    <w:basedOn w:val="Normal"/>
    <w:link w:val="Head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7D4A2B"/>
  </w:style>
  <w:style w:type="paragraph" w:styleId="Footer">
    <w:name w:val="footer"/>
    <w:basedOn w:val="Normal"/>
    <w:link w:val="Foot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CD7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F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F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C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3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0EF3"/>
    <w:pPr>
      <w:ind w:firstLine="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30E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D478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EF3"/>
    <w:pPr>
      <w:ind w:firstLine="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530EF3"/>
  </w:style>
  <w:style w:type="paragraph" w:customStyle="1" w:styleId="SectionTitle">
    <w:name w:val="Section Title"/>
    <w:basedOn w:val="Normal"/>
    <w:next w:val="Normal"/>
    <w:uiPriority w:val="12"/>
    <w:qFormat/>
    <w:rsid w:val="00530EF3"/>
    <w:pPr>
      <w:ind w:firstLine="0"/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5009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D4A2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4A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4A2B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D4A2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D4A2B"/>
    <w:rPr>
      <w:b/>
      <w:bCs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C3BE4"/>
    <w:pPr>
      <w:ind w:left="720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2C3BE4"/>
    <w:rPr>
      <w:iCs/>
    </w:rPr>
  </w:style>
  <w:style w:type="paragraph" w:customStyle="1" w:styleId="References">
    <w:name w:val="References"/>
    <w:basedOn w:val="Normal"/>
    <w:uiPriority w:val="29"/>
    <w:qFormat/>
    <w:rsid w:val="007D4A2B"/>
    <w:pPr>
      <w:ind w:left="720" w:hanging="720"/>
    </w:pPr>
  </w:style>
  <w:style w:type="paragraph" w:styleId="Caption">
    <w:name w:val="caption"/>
    <w:basedOn w:val="Normal"/>
    <w:next w:val="Normal"/>
    <w:uiPriority w:val="35"/>
    <w:qFormat/>
    <w:rsid w:val="00530EF3"/>
    <w:pPr>
      <w:ind w:firstLine="0"/>
    </w:pPr>
    <w:rPr>
      <w:i/>
      <w:iCs/>
      <w:szCs w:val="18"/>
    </w:rPr>
  </w:style>
  <w:style w:type="paragraph" w:customStyle="1" w:styleId="TableHeading">
    <w:name w:val="Table Heading"/>
    <w:basedOn w:val="Normal"/>
    <w:uiPriority w:val="10"/>
    <w:qFormat/>
    <w:rsid w:val="00B5233A"/>
    <w:pPr>
      <w:jc w:val="center"/>
    </w:pPr>
    <w:rPr>
      <w:b/>
      <w:bCs/>
    </w:rPr>
  </w:style>
  <w:style w:type="paragraph" w:customStyle="1" w:styleId="NoIndent">
    <w:name w:val="No Indent"/>
    <w:basedOn w:val="Normal"/>
    <w:qFormat/>
    <w:rsid w:val="007D4A2B"/>
    <w:pPr>
      <w:ind w:firstLine="0"/>
    </w:pPr>
  </w:style>
  <w:style w:type="paragraph" w:customStyle="1" w:styleId="CaptionCallout">
    <w:name w:val="Caption Callout"/>
    <w:basedOn w:val="Normal"/>
    <w:qFormat/>
    <w:rsid w:val="00530EF3"/>
    <w:pPr>
      <w:ind w:firstLine="0"/>
    </w:pPr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A2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x\AppData\Local\Microsoft\Office\16.0\DTS\en-US%7bAF4206A6-E64B-420F-A7D5-15764771C9D0%7d\%7bC518FBCA-6DC9-4D52-8B04-51655535ED93%7dtf03982351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DCE20C-610A-4626-841D-1F10857B445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2D686CB8-6245-413C-A355-156513A377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60F72E-C674-4C3B-8DBD-2732FF4D9C8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B411A11-DDA3-4BC4-B0BC-14026E6D5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{C518FBCA-6DC9-4D52-8B04-51655535ED93}tf03982351_win32</Template>
  <TotalTime>0</TotalTime>
  <Pages>9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2023-10-05T20:21:00Z</dcterms:created>
  <dcterms:modified xsi:type="dcterms:W3CDTF">2023-10-05T23:23:00Z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